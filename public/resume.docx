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B05C2" w14:textId="0D5F9C05" w:rsidR="00B80584" w:rsidRPr="00B559F7" w:rsidRDefault="00E51FC3" w:rsidP="00B559F7">
      <w:pPr>
        <w:pStyle w:val="Body"/>
        <w:spacing w:after="0"/>
        <w:rPr>
          <w:rFonts w:ascii="Open Sans" w:eastAsia="Open Sans" w:hAnsi="Open Sans" w:cs="Open Sans"/>
        </w:rPr>
      </w:pPr>
      <w:r>
        <w:rPr>
          <w:rFonts w:ascii="Palatino" w:hAnsi="Palatino"/>
          <w:color w:val="242C38"/>
          <w:spacing w:val="140"/>
          <w:sz w:val="40"/>
          <w:szCs w:val="40"/>
          <w:u w:color="485970"/>
          <w:lang w:val="de-DE"/>
        </w:rPr>
        <w:t>ARIHANT KAMDE</w:t>
      </w:r>
    </w:p>
    <w:p w14:paraId="2380B12B" w14:textId="77777777" w:rsidR="00B559F7" w:rsidRDefault="00B559F7">
      <w:pPr>
        <w:pStyle w:val="Body"/>
        <w:spacing w:after="0" w:line="360" w:lineRule="auto"/>
        <w:rPr>
          <w:rFonts w:ascii="Constantia" w:eastAsia="Constantia" w:hAnsi="Constantia" w:cs="Constantia"/>
          <w:color w:val="485970"/>
          <w:sz w:val="10"/>
          <w:szCs w:val="10"/>
          <w:u w:color="485970"/>
        </w:rPr>
      </w:pPr>
    </w:p>
    <w:p w14:paraId="05B83553" w14:textId="0544D4CC" w:rsidR="00B80584" w:rsidRPr="000D0D48" w:rsidRDefault="00E51FC3">
      <w:pPr>
        <w:pStyle w:val="Body"/>
        <w:tabs>
          <w:tab w:val="right" w:pos="9360"/>
        </w:tabs>
        <w:spacing w:after="0"/>
        <w:rPr>
          <w:rFonts w:ascii="Palatino" w:eastAsia="Palatino" w:hAnsi="Palatino" w:cs="Palatino"/>
          <w:i/>
          <w:iCs/>
          <w:color w:val="485970"/>
          <w:sz w:val="24"/>
          <w:szCs w:val="24"/>
          <w:u w:color="485970"/>
        </w:rPr>
      </w:pP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Full Stack Developer </w:t>
      </w:r>
    </w:p>
    <w:p w14:paraId="18BC113A" w14:textId="1E904D1D" w:rsidR="0084164C" w:rsidRPr="000D0D48" w:rsidRDefault="00000000">
      <w:pPr>
        <w:pStyle w:val="Body"/>
        <w:tabs>
          <w:tab w:val="right" w:pos="9360"/>
        </w:tabs>
        <w:spacing w:after="0"/>
        <w:rPr>
          <w:rFonts w:ascii="Palatino" w:hAnsi="Palatino"/>
          <w:i/>
          <w:iCs/>
          <w:color w:val="485970"/>
          <w:sz w:val="24"/>
          <w:szCs w:val="24"/>
          <w:u w:color="485970"/>
        </w:rPr>
      </w:pPr>
      <w:hyperlink r:id="rId7" w:history="1">
        <w:r w:rsidR="008D344A" w:rsidRPr="00544017">
          <w:rPr>
            <w:rStyle w:val="Hyperlink"/>
            <w:rFonts w:ascii="Palatino" w:hAnsi="Palatino"/>
            <w:i/>
            <w:iCs/>
            <w:sz w:val="24"/>
            <w:szCs w:val="24"/>
          </w:rPr>
          <w:t>Online Portfolio</w:t>
        </w:r>
      </w:hyperlink>
      <w:r w:rsidR="00CF323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 |</w:t>
      </w:r>
      <w:hyperlink r:id="rId8" w:history="1">
        <w:r w:rsidR="00CF3238" w:rsidRPr="00CF3238">
          <w:rPr>
            <w:rStyle w:val="Hyperlink"/>
            <w:rFonts w:ascii="Palatino" w:hAnsi="Palatino"/>
            <w:i/>
            <w:iCs/>
            <w:sz w:val="24"/>
            <w:szCs w:val="24"/>
          </w:rPr>
          <w:t>Git Hub</w:t>
        </w:r>
      </w:hyperlink>
      <w:r w:rsidR="00CF323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 </w:t>
      </w:r>
      <w:r w:rsidR="008D344A">
        <w:rPr>
          <w:rFonts w:ascii="Palatino" w:hAnsi="Palatino"/>
          <w:i/>
          <w:iCs/>
          <w:color w:val="485970"/>
          <w:sz w:val="24"/>
          <w:szCs w:val="24"/>
          <w:u w:color="485970"/>
        </w:rPr>
        <w:t>|</w:t>
      </w:r>
      <w:r w:rsidR="00E51FC3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+91 7693989234 </w:t>
      </w:r>
      <w:r w:rsidR="0084164C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| kamdearihant01@gmail.com</w:t>
      </w:r>
    </w:p>
    <w:p w14:paraId="06E25F2A" w14:textId="01ED917A" w:rsidR="00B80584" w:rsidRPr="000D0D48" w:rsidRDefault="00E51FC3">
      <w:pPr>
        <w:pStyle w:val="Body"/>
        <w:tabs>
          <w:tab w:val="right" w:pos="9360"/>
        </w:tabs>
        <w:spacing w:after="0"/>
        <w:rPr>
          <w:rFonts w:ascii="Constantia" w:eastAsia="Constantia" w:hAnsi="Constantia" w:cs="Constantia"/>
          <w:i/>
          <w:iCs/>
          <w:color w:val="485970"/>
          <w:sz w:val="24"/>
          <w:szCs w:val="24"/>
          <w:u w:color="485970"/>
        </w:rPr>
      </w:pP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Nagpur, India</w:t>
      </w:r>
    </w:p>
    <w:p w14:paraId="4C5BCCE6" w14:textId="46E65E0D" w:rsidR="005F196A" w:rsidRPr="006D2295" w:rsidRDefault="00222897" w:rsidP="006D2295">
      <w:pPr>
        <w:pStyle w:val="Body"/>
        <w:tabs>
          <w:tab w:val="left" w:pos="4590"/>
          <w:tab w:val="center" w:pos="4680"/>
        </w:tabs>
        <w:spacing w:after="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ab/>
      </w:r>
    </w:p>
    <w:p w14:paraId="4108B3DB" w14:textId="44EC7C0D" w:rsidR="0084164C" w:rsidRPr="0084164C" w:rsidRDefault="0084164C" w:rsidP="0084164C">
      <w:pPr>
        <w:pStyle w:val="Body"/>
        <w:tabs>
          <w:tab w:val="right" w:pos="9360"/>
        </w:tabs>
        <w:rPr>
          <w:rFonts w:ascii="Palatino" w:hAnsi="Palatino"/>
          <w:color w:val="485970"/>
          <w:spacing w:val="-1"/>
          <w:sz w:val="32"/>
          <w:szCs w:val="32"/>
          <w:u w:color="485970"/>
          <w:lang w:val="de-DE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8480" behindDoc="0" locked="0" layoutInCell="1" allowOverlap="1" wp14:anchorId="24036B29" wp14:editId="3232BD11">
                <wp:simplePos x="0" y="0"/>
                <wp:positionH relativeFrom="page">
                  <wp:posOffset>3294380</wp:posOffset>
                </wp:positionH>
                <wp:positionV relativeFrom="line">
                  <wp:posOffset>92709</wp:posOffset>
                </wp:positionV>
                <wp:extent cx="3749040" cy="0"/>
                <wp:effectExtent l="0" t="0" r="0" b="0"/>
                <wp:wrapNone/>
                <wp:docPr id="231962539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DD411A" id="Straight Connector 4" o:spid="_x0000_s1026" style="position:absolute;z-index:251668480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line;mso-width-percent:0;mso-height-percent:0;mso-width-relative:page;mso-height-relative:page" from="259.4pt,7.3pt" to="554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" strokecolor="#485970" strokeweight=".5pt">
                <v:stroke joinstyle="miter"/>
                <o:lock v:ext="edit" shapetype="f"/>
                <w10:wrap anchorx="page" anchory="line"/>
              </v:line>
            </w:pict>
          </mc:Fallback>
        </mc:AlternateContent>
      </w:r>
      <w:r w:rsidRPr="0084164C">
        <w:rPr>
          <w:rFonts w:ascii="Palatino" w:hAnsi="Palatino"/>
          <w:color w:val="485970"/>
          <w:spacing w:val="-1"/>
          <w:sz w:val="32"/>
          <w:szCs w:val="32"/>
          <w:u w:color="485970"/>
          <w:lang w:val="de-DE"/>
        </w:rPr>
        <w:t>Skills</w:t>
      </w:r>
    </w:p>
    <w:p w14:paraId="05E8A849" w14:textId="40A359EA" w:rsidR="0084164C" w:rsidRPr="005D782E" w:rsidRDefault="0084164C" w:rsidP="0084164C">
      <w:pPr>
        <w:pStyle w:val="Body"/>
        <w:tabs>
          <w:tab w:val="right" w:pos="9360"/>
        </w:tabs>
        <w:rPr>
          <w:rFonts w:ascii="Cambria" w:eastAsia="Cambria" w:hAnsi="Cambria" w:cs="Cambria"/>
        </w:rPr>
      </w:pPr>
      <w:r w:rsidRPr="000D0D48"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 xml:space="preserve">Full Stack Skills 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• Web Development Skills</w:t>
      </w:r>
    </w:p>
    <w:p w14:paraId="498CB62F" w14:textId="5FC4FE5E" w:rsidR="0084164C" w:rsidRPr="001C2274" w:rsidRDefault="0084164C" w:rsidP="0084164C">
      <w:pPr>
        <w:pStyle w:val="Body"/>
        <w:numPr>
          <w:ilvl w:val="0"/>
          <w:numId w:val="9"/>
        </w:numPr>
        <w:tabs>
          <w:tab w:val="left" w:pos="3870"/>
        </w:tabs>
        <w:spacing w:after="0"/>
        <w:jc w:val="both"/>
        <w:rPr>
          <w:rFonts w:ascii="Calibri Light" w:eastAsia="Calibri Light" w:hAnsi="Calibri Light" w:cs="Calibri Light"/>
        </w:rPr>
      </w:pPr>
      <w:r w:rsidRPr="001C2274">
        <w:rPr>
          <w:rFonts w:ascii="Palatino Linotype" w:eastAsia="Calibri Light" w:hAnsi="Palatino Linotype" w:cs="Calibri Light"/>
          <w:color w:val="404040" w:themeColor="text1" w:themeTint="BF"/>
        </w:rPr>
        <w:t>Frontend Skills</w:t>
      </w:r>
      <w:r w:rsidRPr="001C2274">
        <w:rPr>
          <w:rFonts w:ascii="Calibri Light" w:eastAsia="Calibri Light" w:hAnsi="Calibri Light" w:cs="Calibri Light"/>
        </w:rPr>
        <w:t xml:space="preserve"> - HTML, CSS, JavaScript,</w:t>
      </w:r>
      <w:r w:rsidR="000D0D48" w:rsidRPr="001C2274">
        <w:rPr>
          <w:rFonts w:ascii="Calibri Light" w:eastAsia="Calibri Light" w:hAnsi="Calibri Light" w:cs="Calibri Light"/>
        </w:rPr>
        <w:t xml:space="preserve"> React, Tailwind CSS,</w:t>
      </w:r>
      <w:r w:rsidRPr="001C2274">
        <w:rPr>
          <w:rFonts w:ascii="Calibri Light" w:eastAsia="Calibri Light" w:hAnsi="Calibri Light" w:cs="Calibri Light"/>
        </w:rPr>
        <w:t xml:space="preserve"> GSAP, E </w:t>
      </w:r>
      <w:proofErr w:type="spellStart"/>
      <w:r w:rsidRPr="001C2274">
        <w:rPr>
          <w:rFonts w:ascii="Calibri Light" w:eastAsia="Calibri Light" w:hAnsi="Calibri Light" w:cs="Calibri Light"/>
        </w:rPr>
        <w:t>Js</w:t>
      </w:r>
      <w:proofErr w:type="spellEnd"/>
      <w:r w:rsidRPr="001C2274">
        <w:rPr>
          <w:rFonts w:ascii="Calibri Light" w:eastAsia="Calibri Light" w:hAnsi="Calibri Light" w:cs="Calibri Light"/>
        </w:rPr>
        <w:t xml:space="preserve">, </w:t>
      </w:r>
      <w:proofErr w:type="spellStart"/>
      <w:r w:rsidRPr="001C2274">
        <w:rPr>
          <w:rFonts w:ascii="Calibri Light" w:eastAsia="Calibri Light" w:hAnsi="Calibri Light" w:cs="Calibri Light"/>
        </w:rPr>
        <w:t>BootStra</w:t>
      </w:r>
      <w:r w:rsidR="00A85F20">
        <w:rPr>
          <w:rFonts w:ascii="Calibri Light" w:eastAsia="Calibri Light" w:hAnsi="Calibri Light" w:cs="Calibri Light"/>
        </w:rPr>
        <w:t>p</w:t>
      </w:r>
      <w:proofErr w:type="spellEnd"/>
      <w:r w:rsidR="00A85F20">
        <w:rPr>
          <w:rFonts w:ascii="Calibri Light" w:eastAsia="Calibri Light" w:hAnsi="Calibri Light" w:cs="Calibri Light"/>
        </w:rPr>
        <w:t>.</w:t>
      </w:r>
    </w:p>
    <w:p w14:paraId="363615B9" w14:textId="235F53BC" w:rsidR="0084164C" w:rsidRPr="001C2274" w:rsidRDefault="0084164C" w:rsidP="0084164C">
      <w:pPr>
        <w:pStyle w:val="Body"/>
        <w:numPr>
          <w:ilvl w:val="0"/>
          <w:numId w:val="9"/>
        </w:numPr>
        <w:tabs>
          <w:tab w:val="left" w:pos="3870"/>
        </w:tabs>
        <w:spacing w:after="0"/>
        <w:jc w:val="both"/>
        <w:rPr>
          <w:rFonts w:ascii="Calibri Light" w:eastAsia="Calibri Light" w:hAnsi="Calibri Light" w:cs="Calibri Light"/>
        </w:rPr>
      </w:pPr>
      <w:r w:rsidRPr="001C2274">
        <w:rPr>
          <w:rFonts w:ascii="Palatino Linotype" w:eastAsia="Calibri Light" w:hAnsi="Palatino Linotype" w:cs="Calibri Light"/>
          <w:color w:val="404040" w:themeColor="text1" w:themeTint="BF"/>
        </w:rPr>
        <w:t xml:space="preserve">Backend Skills </w:t>
      </w:r>
      <w:r w:rsidRPr="001C2274">
        <w:rPr>
          <w:rFonts w:ascii="Calibri Light" w:eastAsia="Calibri Light" w:hAnsi="Calibri Light" w:cs="Calibri Light"/>
        </w:rPr>
        <w:t xml:space="preserve">- Java, Java Spring Boot, Mongoose, Node </w:t>
      </w:r>
      <w:proofErr w:type="spellStart"/>
      <w:r w:rsidRPr="001C2274">
        <w:rPr>
          <w:rFonts w:ascii="Calibri Light" w:eastAsia="Calibri Light" w:hAnsi="Calibri Light" w:cs="Calibri Light"/>
        </w:rPr>
        <w:t>Js</w:t>
      </w:r>
      <w:proofErr w:type="spellEnd"/>
      <w:r w:rsidRPr="001C2274">
        <w:rPr>
          <w:rFonts w:ascii="Calibri Light" w:eastAsia="Calibri Light" w:hAnsi="Calibri Light" w:cs="Calibri Light"/>
        </w:rPr>
        <w:t xml:space="preserve">, Express </w:t>
      </w:r>
      <w:proofErr w:type="spellStart"/>
      <w:r w:rsidRPr="001C2274">
        <w:rPr>
          <w:rFonts w:ascii="Calibri Light" w:eastAsia="Calibri Light" w:hAnsi="Calibri Light" w:cs="Calibri Light"/>
        </w:rPr>
        <w:t>Js</w:t>
      </w:r>
      <w:proofErr w:type="spellEnd"/>
      <w:r w:rsidRPr="001C2274">
        <w:rPr>
          <w:rFonts w:ascii="Calibri Light" w:eastAsia="Calibri Light" w:hAnsi="Calibri Light" w:cs="Calibri Light"/>
        </w:rPr>
        <w:t>, Mongo DB, SQL</w:t>
      </w:r>
      <w:r w:rsidR="00A85F20">
        <w:rPr>
          <w:rFonts w:ascii="Calibri Light" w:eastAsia="Calibri Light" w:hAnsi="Calibri Light" w:cs="Calibri Light"/>
        </w:rPr>
        <w:t>.</w:t>
      </w:r>
    </w:p>
    <w:p w14:paraId="53EC1C38" w14:textId="22BA18B9" w:rsidR="0084164C" w:rsidRDefault="0084164C" w:rsidP="0084164C">
      <w:pPr>
        <w:pStyle w:val="Body"/>
        <w:numPr>
          <w:ilvl w:val="0"/>
          <w:numId w:val="9"/>
        </w:numPr>
        <w:tabs>
          <w:tab w:val="left" w:pos="3870"/>
        </w:tabs>
        <w:spacing w:after="0"/>
        <w:jc w:val="both"/>
        <w:rPr>
          <w:rFonts w:ascii="Calibri Light" w:eastAsia="Calibri Light" w:hAnsi="Calibri Light" w:cs="Calibri Light"/>
          <w:sz w:val="21"/>
          <w:szCs w:val="21"/>
        </w:rPr>
      </w:pPr>
      <w:r w:rsidRPr="001C2274">
        <w:rPr>
          <w:rFonts w:ascii="Palatino Linotype" w:eastAsia="Calibri Light" w:hAnsi="Palatino Linotype" w:cs="Calibri Light"/>
          <w:color w:val="404040" w:themeColor="text1" w:themeTint="BF"/>
        </w:rPr>
        <w:t xml:space="preserve">Additional Skills – </w:t>
      </w:r>
      <w:r w:rsidR="00F92D46">
        <w:rPr>
          <w:rFonts w:ascii="Palatino Linotype" w:eastAsia="Calibri Light" w:hAnsi="Palatino Linotype" w:cs="Calibri Light"/>
          <w:color w:val="404040" w:themeColor="text1" w:themeTint="BF"/>
        </w:rPr>
        <w:t xml:space="preserve">MERN Stack, </w:t>
      </w:r>
      <w:r w:rsidRPr="001C2274">
        <w:rPr>
          <w:rFonts w:ascii="Calibri Light" w:eastAsia="Calibri Light" w:hAnsi="Calibri Light" w:cs="Calibri Light"/>
        </w:rPr>
        <w:t>Git Hub, Postman</w:t>
      </w:r>
      <w:r w:rsidR="000D0D48">
        <w:rPr>
          <w:rFonts w:ascii="Calibri Light" w:eastAsia="Calibri Light" w:hAnsi="Calibri Light" w:cs="Calibri Light"/>
          <w:sz w:val="21"/>
          <w:szCs w:val="21"/>
        </w:rPr>
        <w:t>.</w:t>
      </w:r>
    </w:p>
    <w:p w14:paraId="5756A48A" w14:textId="77777777" w:rsidR="0084164C" w:rsidRDefault="0084164C" w:rsidP="00E51FC3">
      <w:pPr>
        <w:pStyle w:val="Body"/>
        <w:tabs>
          <w:tab w:val="left" w:pos="4590"/>
          <w:tab w:val="center" w:pos="4680"/>
        </w:tabs>
        <w:spacing w:after="0"/>
        <w:rPr>
          <w:rFonts w:ascii="Calibri Light" w:hAnsi="Calibri Light"/>
          <w:color w:val="262626"/>
          <w:u w:color="262626"/>
        </w:rPr>
      </w:pPr>
    </w:p>
    <w:p w14:paraId="6E85F2EC" w14:textId="77777777" w:rsidR="005F196A" w:rsidRPr="00E51FC3" w:rsidRDefault="005F196A" w:rsidP="00E51FC3">
      <w:pPr>
        <w:pStyle w:val="Body"/>
        <w:tabs>
          <w:tab w:val="left" w:pos="4590"/>
          <w:tab w:val="center" w:pos="4680"/>
        </w:tabs>
        <w:spacing w:after="0"/>
        <w:rPr>
          <w:rFonts w:ascii="Calibri Light" w:hAnsi="Calibri Light"/>
          <w:color w:val="262626"/>
          <w:u w:color="262626"/>
        </w:rPr>
      </w:pPr>
    </w:p>
    <w:p w14:paraId="1830E9F6" w14:textId="0792AF72" w:rsidR="00C16CDC" w:rsidRDefault="000A27FB" w:rsidP="00C16CDC">
      <w:pPr>
        <w:pStyle w:val="Body"/>
        <w:tabs>
          <w:tab w:val="right" w:pos="9360"/>
        </w:tabs>
        <w:rPr>
          <w:rFonts w:ascii="Palatino" w:hAnsi="Palatino"/>
          <w:color w:val="485970"/>
          <w:spacing w:val="-1"/>
          <w:sz w:val="32"/>
          <w:szCs w:val="32"/>
          <w:u w:color="485970"/>
          <w:lang w:val="de-DE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59264" behindDoc="0" locked="0" layoutInCell="1" allowOverlap="1" wp14:anchorId="3D1CC740" wp14:editId="70B8C911">
                <wp:simplePos x="0" y="0"/>
                <wp:positionH relativeFrom="page">
                  <wp:posOffset>3294380</wp:posOffset>
                </wp:positionH>
                <wp:positionV relativeFrom="line">
                  <wp:posOffset>92709</wp:posOffset>
                </wp:positionV>
                <wp:extent cx="3749040" cy="0"/>
                <wp:effectExtent l="0" t="0" r="0" b="0"/>
                <wp:wrapNone/>
                <wp:docPr id="902728813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49040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BF11E" id="Straight Connector 5" o:spid="_x0000_s1026" style="position:absolute;z-index:25165926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line;mso-width-percent:0;mso-height-percent:0;mso-width-relative:page;mso-height-relative:page" from="259.4pt,7.3pt" to="554.6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" strokecolor="#485970" strokeweight=".5pt">
                <v:stroke joinstyle="miter"/>
                <o:lock v:ext="edit" shapetype="f"/>
                <w10:wrap anchorx="page" anchory="line"/>
              </v:line>
            </w:pict>
          </mc:Fallback>
        </mc:AlternateContent>
      </w:r>
      <w:r w:rsidR="001D1895" w:rsidRPr="0084164C">
        <w:rPr>
          <w:rFonts w:ascii="Palatino" w:hAnsi="Palatino"/>
          <w:color w:val="485970"/>
          <w:spacing w:val="-1"/>
          <w:sz w:val="32"/>
          <w:szCs w:val="32"/>
          <w:u w:color="485970"/>
          <w:lang w:val="de-DE"/>
        </w:rPr>
        <w:t>P</w:t>
      </w:r>
      <w:r w:rsidR="00623D2D" w:rsidRPr="0084164C">
        <w:rPr>
          <w:rFonts w:ascii="Palatino" w:hAnsi="Palatino"/>
          <w:color w:val="485970"/>
          <w:spacing w:val="-1"/>
          <w:sz w:val="32"/>
          <w:szCs w:val="32"/>
          <w:u w:color="485970"/>
          <w:lang w:val="de-DE"/>
        </w:rPr>
        <w:t>E</w:t>
      </w:r>
      <w:r w:rsidR="00D3423D" w:rsidRPr="0084164C">
        <w:rPr>
          <w:rFonts w:ascii="Palatino" w:hAnsi="Palatino"/>
          <w:color w:val="485970"/>
          <w:spacing w:val="-1"/>
          <w:sz w:val="32"/>
          <w:szCs w:val="32"/>
          <w:u w:color="485970"/>
          <w:lang w:val="de-DE"/>
        </w:rPr>
        <w:t>R</w:t>
      </w:r>
      <w:r w:rsidR="00623D2D" w:rsidRPr="0084164C">
        <w:rPr>
          <w:rFonts w:ascii="Palatino" w:hAnsi="Palatino"/>
          <w:color w:val="485970"/>
          <w:spacing w:val="-1"/>
          <w:sz w:val="32"/>
          <w:szCs w:val="32"/>
          <w:u w:color="485970"/>
          <w:lang w:val="de-DE"/>
        </w:rPr>
        <w:t>SONAL</w:t>
      </w:r>
      <w:r w:rsidR="001D1895" w:rsidRPr="0084164C">
        <w:rPr>
          <w:rFonts w:ascii="Palatino" w:hAnsi="Palatino"/>
          <w:color w:val="485970"/>
          <w:spacing w:val="-1"/>
          <w:sz w:val="32"/>
          <w:szCs w:val="32"/>
          <w:u w:color="485970"/>
          <w:lang w:val="de-DE"/>
        </w:rPr>
        <w:t xml:space="preserve"> PROJECT</w:t>
      </w:r>
      <w:r w:rsidR="006D07A9">
        <w:rPr>
          <w:rFonts w:ascii="Palatino" w:hAnsi="Palatino"/>
          <w:color w:val="485970"/>
          <w:spacing w:val="-1"/>
          <w:sz w:val="32"/>
          <w:szCs w:val="32"/>
          <w:u w:color="485970"/>
          <w:lang w:val="de-DE"/>
        </w:rPr>
        <w:t>S</w:t>
      </w:r>
    </w:p>
    <w:p w14:paraId="1312D436" w14:textId="27925DA0" w:rsidR="00D50354" w:rsidRPr="00D50354" w:rsidRDefault="006D2295" w:rsidP="00C16CDC">
      <w:pPr>
        <w:pStyle w:val="Body"/>
        <w:tabs>
          <w:tab w:val="right" w:pos="9360"/>
        </w:tabs>
        <w:rPr>
          <w:rFonts w:ascii="Palatino" w:hAnsi="Palatino"/>
          <w:b/>
          <w:bCs/>
          <w:color w:val="485970"/>
          <w:spacing w:val="-1"/>
          <w:sz w:val="32"/>
          <w:szCs w:val="32"/>
          <w:u w:color="485970"/>
          <w:lang w:val="de-DE"/>
        </w:rPr>
      </w:pPr>
      <w:r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>Note</w:t>
      </w:r>
      <w:r>
        <w:rPr>
          <w:rFonts w:ascii="Calibri Light" w:hAnsi="Calibri Light"/>
          <w:b/>
          <w:bCs/>
          <w:color w:val="262626"/>
          <w:u w:color="262626"/>
        </w:rPr>
        <w:t xml:space="preserve">: </w:t>
      </w:r>
      <w:r w:rsidR="00D50354" w:rsidRPr="006D2295">
        <w:rPr>
          <w:rFonts w:ascii="Calibri Light" w:hAnsi="Calibri Light"/>
          <w:b/>
          <w:bCs/>
          <w:i/>
          <w:iCs/>
          <w:color w:val="262626"/>
          <w:u w:color="262626"/>
        </w:rPr>
        <w:t xml:space="preserve">Live Demo might take </w:t>
      </w:r>
      <w:r w:rsidRPr="006D2295">
        <w:rPr>
          <w:rFonts w:ascii="Calibri Light" w:hAnsi="Calibri Light"/>
          <w:b/>
          <w:bCs/>
          <w:i/>
          <w:iCs/>
          <w:color w:val="262626"/>
          <w:u w:color="262626"/>
        </w:rPr>
        <w:t xml:space="preserve">1 - </w:t>
      </w:r>
      <w:r w:rsidR="00D50354" w:rsidRPr="006D2295">
        <w:rPr>
          <w:rFonts w:ascii="Calibri Light" w:hAnsi="Calibri Light"/>
          <w:b/>
          <w:bCs/>
          <w:i/>
          <w:iCs/>
          <w:color w:val="262626"/>
          <w:u w:color="262626"/>
        </w:rPr>
        <w:t>2 mins to load</w:t>
      </w:r>
      <w:r w:rsidRPr="006D2295">
        <w:rPr>
          <w:rFonts w:ascii="Calibri Light" w:hAnsi="Calibri Light"/>
          <w:b/>
          <w:bCs/>
          <w:i/>
          <w:iCs/>
          <w:color w:val="262626"/>
          <w:u w:color="262626"/>
        </w:rPr>
        <w:t>, so please wait</w:t>
      </w:r>
      <w:r w:rsidRPr="006D2295">
        <w:rPr>
          <w:rFonts w:ascii="Calibri Light" w:hAnsi="Calibri Light"/>
          <w:i/>
          <w:iCs/>
          <w:color w:val="262626"/>
          <w:u w:color="262626"/>
        </w:rPr>
        <w:t>.</w:t>
      </w:r>
    </w:p>
    <w:p w14:paraId="449AB9AA" w14:textId="240E9BE3" w:rsidR="00B80584" w:rsidRPr="000D0D48" w:rsidRDefault="001D1895">
      <w:pPr>
        <w:pStyle w:val="Body"/>
        <w:tabs>
          <w:tab w:val="right" w:pos="9916"/>
        </w:tabs>
        <w:spacing w:line="252" w:lineRule="auto"/>
        <w:rPr>
          <w:rFonts w:ascii="Palatino" w:eastAsia="Palatino" w:hAnsi="Palatino" w:cs="Palatino"/>
          <w:i/>
          <w:iCs/>
          <w:color w:val="485970"/>
          <w:sz w:val="24"/>
          <w:szCs w:val="24"/>
          <w:u w:color="485970"/>
        </w:rPr>
      </w:pPr>
      <w:r w:rsidRPr="000D0D48"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>Project 1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,</w:t>
      </w:r>
      <w:r w:rsidR="006A2242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 </w:t>
      </w:r>
      <w:proofErr w:type="spellStart"/>
      <w:r w:rsidR="006A2242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CaffeZilla</w:t>
      </w:r>
      <w:proofErr w:type="spellEnd"/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ab/>
        <w:t xml:space="preserve"> </w:t>
      </w:r>
      <w:r w:rsidR="006A2242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12/2023 – 03/2023</w:t>
      </w:r>
    </w:p>
    <w:p w14:paraId="5DBEAC08" w14:textId="76BDFF76" w:rsidR="00CE0BF1" w:rsidRPr="001C2274" w:rsidRDefault="00B31979" w:rsidP="00B31979">
      <w:pPr>
        <w:pStyle w:val="Body"/>
        <w:tabs>
          <w:tab w:val="right" w:pos="9360"/>
        </w:tabs>
        <w:spacing w:after="0"/>
        <w:rPr>
          <w:rFonts w:ascii="Calibri Light" w:hAnsi="Calibri Light"/>
          <w:color w:val="262626"/>
        </w:rPr>
      </w:pPr>
      <w:r>
        <w:rPr>
          <w:rFonts w:ascii="Calibri Light" w:hAnsi="Calibri Light"/>
          <w:color w:val="262626"/>
          <w:u w:color="262626"/>
        </w:rPr>
        <w:t xml:space="preserve">A </w:t>
      </w:r>
      <w:r w:rsidR="00CB5392" w:rsidRPr="001C2274">
        <w:rPr>
          <w:rFonts w:ascii="Calibri Light" w:hAnsi="Calibri Light"/>
          <w:color w:val="262626"/>
          <w:u w:color="262626"/>
        </w:rPr>
        <w:t>Full Stack Website for café exploration, empowering users to discover</w:t>
      </w:r>
      <w:r w:rsidR="00B0510C" w:rsidRPr="001C2274">
        <w:rPr>
          <w:rFonts w:ascii="Calibri Light" w:hAnsi="Calibri Light"/>
          <w:color w:val="262626"/>
          <w:u w:color="262626"/>
        </w:rPr>
        <w:t xml:space="preserve"> and locate café on map</w:t>
      </w:r>
      <w:r w:rsidR="00CB5392" w:rsidRPr="001C2274">
        <w:rPr>
          <w:rFonts w:ascii="Calibri Light" w:hAnsi="Calibri Light"/>
          <w:color w:val="262626"/>
          <w:u w:color="262626"/>
        </w:rPr>
        <w:t xml:space="preserve">, post reviews, and upload </w:t>
      </w:r>
      <w:r w:rsidR="004F02AB">
        <w:rPr>
          <w:rFonts w:ascii="Calibri Light" w:hAnsi="Calibri Light"/>
          <w:color w:val="262626"/>
          <w:u w:color="262626"/>
        </w:rPr>
        <w:t xml:space="preserve">café </w:t>
      </w:r>
      <w:r w:rsidR="00CB5392" w:rsidRPr="001C2274">
        <w:rPr>
          <w:rFonts w:ascii="Calibri Light" w:hAnsi="Calibri Light"/>
          <w:color w:val="262626"/>
          <w:u w:color="262626"/>
        </w:rPr>
        <w:t xml:space="preserve">photos. </w:t>
      </w:r>
      <w:r w:rsidR="007006D0">
        <w:rPr>
          <w:rFonts w:ascii="Calibri Light" w:hAnsi="Calibri Light"/>
          <w:color w:val="262626"/>
          <w:u w:color="262626"/>
        </w:rPr>
        <w:t>Along with</w:t>
      </w:r>
      <w:r w:rsidR="00CB5392" w:rsidRPr="001C2274">
        <w:rPr>
          <w:rFonts w:ascii="Calibri Light" w:hAnsi="Calibri Light"/>
          <w:color w:val="262626"/>
          <w:u w:color="262626"/>
        </w:rPr>
        <w:t xml:space="preserve"> user registration, login, café management, and review functionalities. </w:t>
      </w:r>
      <w:r w:rsidR="003E4C4E">
        <w:rPr>
          <w:rFonts w:ascii="Calibri Light" w:hAnsi="Calibri Light"/>
          <w:color w:val="262626"/>
        </w:rPr>
        <w:t xml:space="preserve"> </w:t>
      </w:r>
      <w:r w:rsidR="00B530E7" w:rsidRPr="001C2274">
        <w:rPr>
          <w:rFonts w:ascii="Calibri Light" w:hAnsi="Calibri Light"/>
          <w:color w:val="262626"/>
        </w:rPr>
        <w:t>Demo Account</w:t>
      </w:r>
      <w:r w:rsidR="005A64C5" w:rsidRPr="005A64C5">
        <w:rPr>
          <w:rFonts w:ascii="Calibri Light" w:hAnsi="Calibri Light"/>
          <w:color w:val="262626"/>
        </w:rPr>
        <w:t xml:space="preserve"> </w:t>
      </w:r>
      <w:r w:rsidR="005A64C5">
        <w:rPr>
          <w:rFonts w:ascii="Calibri Light" w:hAnsi="Calibri Light"/>
          <w:color w:val="262626"/>
        </w:rPr>
        <w:t>Credentials</w:t>
      </w:r>
      <w:r w:rsidR="00B530E7" w:rsidRPr="001C2274">
        <w:rPr>
          <w:rFonts w:ascii="Calibri Light" w:hAnsi="Calibri Light"/>
          <w:color w:val="262626"/>
        </w:rPr>
        <w:t>: Username (demo), Password (demo@123).</w:t>
      </w:r>
    </w:p>
    <w:p w14:paraId="0A540871" w14:textId="77777777" w:rsidR="00B0510C" w:rsidRPr="001C2274" w:rsidRDefault="00B0510C" w:rsidP="00B0510C">
      <w:pPr>
        <w:pStyle w:val="Body"/>
        <w:tabs>
          <w:tab w:val="right" w:pos="9360"/>
        </w:tabs>
        <w:spacing w:after="0"/>
        <w:jc w:val="both"/>
        <w:rPr>
          <w:rFonts w:ascii="Calibri Light" w:hAnsi="Calibri Light"/>
          <w:color w:val="262626"/>
        </w:rPr>
      </w:pPr>
    </w:p>
    <w:p w14:paraId="55EAA1C7" w14:textId="65E7CC6E" w:rsidR="00B0510C" w:rsidRPr="001C2274" w:rsidRDefault="00000000" w:rsidP="00C16CDC">
      <w:pPr>
        <w:pStyle w:val="Body"/>
        <w:numPr>
          <w:ilvl w:val="0"/>
          <w:numId w:val="10"/>
        </w:numPr>
        <w:spacing w:after="0"/>
        <w:jc w:val="both"/>
        <w:rPr>
          <w:rFonts w:ascii="Calibri Light" w:hAnsi="Calibri Light"/>
          <w:color w:val="262626"/>
        </w:rPr>
      </w:pPr>
      <w:hyperlink r:id="rId9" w:history="1">
        <w:r w:rsidR="00CE0BF1" w:rsidRPr="001C2274">
          <w:rPr>
            <w:rStyle w:val="Hyperlink"/>
            <w:rFonts w:ascii="Calibri Light" w:hAnsi="Calibri Light"/>
          </w:rPr>
          <w:t xml:space="preserve">Click Here </w:t>
        </w:r>
        <w:r w:rsidR="00B0510C" w:rsidRPr="001C2274">
          <w:rPr>
            <w:rStyle w:val="Hyperlink"/>
            <w:rFonts w:ascii="Calibri Light" w:hAnsi="Calibri Light"/>
          </w:rPr>
          <w:t>for</w:t>
        </w:r>
        <w:r w:rsidR="00CE0BF1" w:rsidRPr="001C2274">
          <w:rPr>
            <w:rStyle w:val="Hyperlink"/>
            <w:rFonts w:ascii="Calibri Light" w:hAnsi="Calibri Light"/>
          </w:rPr>
          <w:t xml:space="preserve"> Git Hub Repository</w:t>
        </w:r>
      </w:hyperlink>
      <w:r w:rsidR="00B0510C" w:rsidRPr="001C2274">
        <w:rPr>
          <w:rStyle w:val="Hyperlink"/>
          <w:rFonts w:ascii="Calibri Light" w:hAnsi="Calibri Light"/>
        </w:rPr>
        <w:t xml:space="preserve"> </w:t>
      </w:r>
      <w:r w:rsidR="00B0510C" w:rsidRPr="001C2274">
        <w:rPr>
          <w:rFonts w:ascii="Calibri Light" w:hAnsi="Calibri Light"/>
          <w:color w:val="262626"/>
        </w:rPr>
        <w:t xml:space="preserve">, </w:t>
      </w:r>
      <w:hyperlink r:id="rId10" w:history="1">
        <w:r w:rsidR="00CE0BF1" w:rsidRPr="001C2274">
          <w:rPr>
            <w:rStyle w:val="Hyperlink"/>
            <w:rFonts w:ascii="Calibri Light" w:hAnsi="Calibri Light"/>
          </w:rPr>
          <w:t>Click here for Live Demo.</w:t>
        </w:r>
      </w:hyperlink>
    </w:p>
    <w:p w14:paraId="28E9ED30" w14:textId="77777777" w:rsidR="00B0510C" w:rsidRDefault="00B0510C" w:rsidP="00B0510C">
      <w:pPr>
        <w:pStyle w:val="Body"/>
        <w:spacing w:after="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</w:p>
    <w:p w14:paraId="293E3648" w14:textId="77777777" w:rsidR="005F196A" w:rsidRPr="00CE0BF1" w:rsidRDefault="005F196A" w:rsidP="00B0510C">
      <w:pPr>
        <w:pStyle w:val="Body"/>
        <w:spacing w:after="0"/>
        <w:jc w:val="both"/>
        <w:rPr>
          <w:rFonts w:ascii="Calibri Light" w:hAnsi="Calibri Light"/>
          <w:color w:val="262626"/>
          <w:sz w:val="20"/>
          <w:szCs w:val="20"/>
          <w:u w:color="262626"/>
        </w:rPr>
      </w:pPr>
    </w:p>
    <w:p w14:paraId="3CD4DFBC" w14:textId="24BC9A90" w:rsidR="00B0510C" w:rsidRDefault="00B0510C" w:rsidP="00B0510C">
      <w:pPr>
        <w:pStyle w:val="Body"/>
        <w:tabs>
          <w:tab w:val="right" w:pos="9916"/>
        </w:tabs>
        <w:spacing w:line="252" w:lineRule="auto"/>
        <w:jc w:val="both"/>
        <w:rPr>
          <w:rFonts w:ascii="Constantia" w:eastAsia="Constantia" w:hAnsi="Constantia" w:cs="Constantia"/>
          <w:i/>
          <w:iCs/>
          <w:color w:val="485970"/>
          <w:sz w:val="21"/>
          <w:szCs w:val="21"/>
          <w:u w:color="485970"/>
        </w:rPr>
      </w:pPr>
      <w:r w:rsidRPr="000D0D48"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 xml:space="preserve">Project </w:t>
      </w:r>
      <w:r w:rsidR="001C2274"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>2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, GenZ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ab/>
        <w:t xml:space="preserve"> 07/2023- 09/2023</w:t>
      </w:r>
    </w:p>
    <w:p w14:paraId="4D98071D" w14:textId="03D10944" w:rsidR="00B0510C" w:rsidRPr="001C2274" w:rsidRDefault="00B0510C" w:rsidP="007006D0">
      <w:pPr>
        <w:pStyle w:val="Body"/>
        <w:tabs>
          <w:tab w:val="right" w:pos="9360"/>
        </w:tabs>
        <w:spacing w:after="0"/>
        <w:rPr>
          <w:rFonts w:ascii="Calibri Light" w:hAnsi="Calibri Light"/>
          <w:color w:val="262626"/>
          <w:u w:color="262626"/>
        </w:rPr>
      </w:pPr>
      <w:r w:rsidRPr="001C2274">
        <w:rPr>
          <w:rFonts w:ascii="Calibri Light" w:hAnsi="Calibri Light"/>
          <w:color w:val="262626"/>
          <w:u w:color="262626"/>
        </w:rPr>
        <w:t>GenZ's</w:t>
      </w:r>
      <w:r w:rsidR="007006D0">
        <w:rPr>
          <w:rFonts w:ascii="Calibri Light" w:hAnsi="Calibri Light"/>
          <w:color w:val="262626"/>
          <w:u w:color="262626"/>
        </w:rPr>
        <w:t xml:space="preserve"> is an</w:t>
      </w:r>
      <w:r w:rsidRPr="001C2274">
        <w:rPr>
          <w:rFonts w:ascii="Calibri Light" w:hAnsi="Calibri Light"/>
          <w:color w:val="262626"/>
          <w:u w:color="262626"/>
        </w:rPr>
        <w:t xml:space="preserve"> online platform, offering a seamless experience for discovering and purchasing clothing products. </w:t>
      </w:r>
      <w:r w:rsidR="007006D0">
        <w:rPr>
          <w:rFonts w:ascii="Calibri Light" w:hAnsi="Calibri Light"/>
          <w:color w:val="262626"/>
          <w:u w:color="262626"/>
        </w:rPr>
        <w:t>It</w:t>
      </w:r>
      <w:r w:rsidR="003E4C4E">
        <w:rPr>
          <w:rFonts w:ascii="Calibri Light" w:hAnsi="Calibri Light"/>
          <w:color w:val="262626"/>
          <w:u w:color="262626"/>
        </w:rPr>
        <w:t xml:space="preserve"> has a complete flow from adding products </w:t>
      </w:r>
      <w:r w:rsidR="003076C7">
        <w:rPr>
          <w:rFonts w:ascii="Calibri Light" w:hAnsi="Calibri Light"/>
          <w:color w:val="262626"/>
          <w:u w:color="262626"/>
        </w:rPr>
        <w:t>in the</w:t>
      </w:r>
      <w:r w:rsidR="003E4C4E">
        <w:rPr>
          <w:rFonts w:ascii="Calibri Light" w:hAnsi="Calibri Light"/>
          <w:color w:val="262626"/>
          <w:u w:color="262626"/>
        </w:rPr>
        <w:t xml:space="preserve"> cart t</w:t>
      </w:r>
      <w:r w:rsidR="003076C7">
        <w:rPr>
          <w:rFonts w:ascii="Calibri Light" w:hAnsi="Calibri Light"/>
          <w:color w:val="262626"/>
          <w:u w:color="262626"/>
        </w:rPr>
        <w:t>o</w:t>
      </w:r>
      <w:r w:rsidR="003E4C4E">
        <w:rPr>
          <w:rFonts w:ascii="Calibri Light" w:hAnsi="Calibri Light"/>
          <w:color w:val="262626"/>
          <w:u w:color="262626"/>
        </w:rPr>
        <w:t xml:space="preserve"> buying</w:t>
      </w:r>
      <w:r w:rsidR="003076C7">
        <w:rPr>
          <w:rFonts w:ascii="Calibri Light" w:hAnsi="Calibri Light"/>
          <w:color w:val="262626"/>
          <w:u w:color="262626"/>
        </w:rPr>
        <w:t xml:space="preserve"> them</w:t>
      </w:r>
      <w:r w:rsidR="003E4C4E">
        <w:rPr>
          <w:rFonts w:ascii="Calibri Light" w:hAnsi="Calibri Light"/>
          <w:color w:val="262626"/>
          <w:u w:color="262626"/>
        </w:rPr>
        <w:t>.</w:t>
      </w:r>
    </w:p>
    <w:p w14:paraId="5C55B8E1" w14:textId="5E7EB4B9" w:rsidR="00B0510C" w:rsidRPr="001C2274" w:rsidRDefault="00B0510C" w:rsidP="003E4C4E">
      <w:pPr>
        <w:pStyle w:val="Body"/>
        <w:tabs>
          <w:tab w:val="right" w:pos="9360"/>
        </w:tabs>
        <w:spacing w:after="0"/>
        <w:rPr>
          <w:rFonts w:ascii="Calibri Light" w:hAnsi="Calibri Light"/>
          <w:color w:val="262626"/>
          <w:u w:color="262626"/>
        </w:rPr>
      </w:pPr>
      <w:r w:rsidRPr="001C2274">
        <w:rPr>
          <w:rFonts w:ascii="Calibri Light" w:hAnsi="Calibri Light"/>
          <w:color w:val="262626"/>
          <w:u w:color="262626"/>
        </w:rPr>
        <w:t xml:space="preserve">Demo Accounts </w:t>
      </w:r>
      <w:r w:rsidR="005A64C5">
        <w:rPr>
          <w:rFonts w:ascii="Calibri Light" w:hAnsi="Calibri Light"/>
          <w:color w:val="262626"/>
        </w:rPr>
        <w:t>Credentials</w:t>
      </w:r>
      <w:r w:rsidR="005A64C5" w:rsidRPr="001C2274">
        <w:rPr>
          <w:rFonts w:ascii="Calibri Light" w:hAnsi="Calibri Light"/>
          <w:color w:val="262626"/>
          <w:u w:color="262626"/>
        </w:rPr>
        <w:t xml:space="preserve"> </w:t>
      </w:r>
      <w:r w:rsidRPr="001C2274">
        <w:rPr>
          <w:rFonts w:ascii="Calibri Light" w:hAnsi="Calibri Light"/>
          <w:color w:val="262626"/>
          <w:u w:color="262626"/>
        </w:rPr>
        <w:t>- demo1@gmail.com, demo@123</w:t>
      </w:r>
      <w:r w:rsidR="003E4C4E">
        <w:rPr>
          <w:rFonts w:ascii="Calibri Light" w:hAnsi="Calibri Light"/>
          <w:color w:val="262626"/>
          <w:u w:color="262626"/>
        </w:rPr>
        <w:t xml:space="preserve"> | </w:t>
      </w:r>
      <w:r w:rsidRPr="001C2274">
        <w:rPr>
          <w:rFonts w:ascii="Calibri Light" w:hAnsi="Calibri Light"/>
          <w:color w:val="262626"/>
          <w:u w:color="262626"/>
        </w:rPr>
        <w:t>demo2@gmail.com, demo@123.</w:t>
      </w:r>
    </w:p>
    <w:p w14:paraId="5FA2654E" w14:textId="77777777" w:rsidR="00B0510C" w:rsidRPr="001C2274" w:rsidRDefault="00B0510C" w:rsidP="00B0510C">
      <w:pPr>
        <w:pStyle w:val="Body"/>
        <w:tabs>
          <w:tab w:val="right" w:pos="9360"/>
        </w:tabs>
        <w:spacing w:after="0"/>
        <w:jc w:val="both"/>
        <w:rPr>
          <w:rFonts w:ascii="Calibri Light" w:hAnsi="Calibri Light"/>
          <w:color w:val="262626"/>
          <w:u w:color="262626"/>
        </w:rPr>
      </w:pPr>
    </w:p>
    <w:p w14:paraId="5DD4DB5B" w14:textId="50A6C01C" w:rsidR="001A0AB4" w:rsidRPr="006D07A9" w:rsidRDefault="00000000" w:rsidP="006D07A9">
      <w:pPr>
        <w:pStyle w:val="Body"/>
        <w:numPr>
          <w:ilvl w:val="0"/>
          <w:numId w:val="11"/>
        </w:numPr>
        <w:spacing w:after="0"/>
        <w:jc w:val="both"/>
        <w:rPr>
          <w:rFonts w:ascii="Calibri Light" w:hAnsi="Calibri Light"/>
          <w:color w:val="262626"/>
          <w:u w:color="262626"/>
        </w:rPr>
      </w:pPr>
      <w:hyperlink r:id="rId11" w:history="1">
        <w:r w:rsidR="00B0510C" w:rsidRPr="001C2274">
          <w:rPr>
            <w:rStyle w:val="Hyperlink"/>
            <w:rFonts w:ascii="Calibri Light" w:hAnsi="Calibri Light"/>
          </w:rPr>
          <w:t>Click Here to go Git Hub Repository</w:t>
        </w:r>
      </w:hyperlink>
      <w:r w:rsidR="00B0510C" w:rsidRPr="001C2274">
        <w:rPr>
          <w:rStyle w:val="Hyperlink"/>
          <w:rFonts w:ascii="Calibri Light" w:hAnsi="Calibri Light"/>
        </w:rPr>
        <w:t>,</w:t>
      </w:r>
      <w:r w:rsidR="00B0510C" w:rsidRPr="001C2274">
        <w:rPr>
          <w:rFonts w:ascii="Calibri Light" w:hAnsi="Calibri Light"/>
          <w:color w:val="262626"/>
          <w:u w:color="262626"/>
        </w:rPr>
        <w:t xml:space="preserve"> </w:t>
      </w:r>
      <w:hyperlink r:id="rId12" w:history="1">
        <w:r w:rsidR="00B0510C" w:rsidRPr="001C2274">
          <w:rPr>
            <w:rStyle w:val="Hyperlink"/>
            <w:rFonts w:ascii="Calibri Light" w:hAnsi="Calibri Light"/>
          </w:rPr>
          <w:t>Click here for Live Demo.</w:t>
        </w:r>
      </w:hyperlink>
    </w:p>
    <w:p w14:paraId="1BA8B51B" w14:textId="77777777" w:rsidR="00B0510C" w:rsidRDefault="00B0510C" w:rsidP="00C16CDC">
      <w:pPr>
        <w:pStyle w:val="Body"/>
        <w:tabs>
          <w:tab w:val="right" w:pos="9360"/>
        </w:tabs>
        <w:spacing w:after="0"/>
        <w:jc w:val="both"/>
        <w:rPr>
          <w:rFonts w:ascii="Calibri Light" w:hAnsi="Calibri Light"/>
          <w:color w:val="262626"/>
          <w:sz w:val="20"/>
          <w:szCs w:val="20"/>
        </w:rPr>
      </w:pPr>
    </w:p>
    <w:p w14:paraId="0B1CAE91" w14:textId="77777777" w:rsidR="005F196A" w:rsidRDefault="005F196A" w:rsidP="00C16CDC">
      <w:pPr>
        <w:pStyle w:val="Body"/>
        <w:tabs>
          <w:tab w:val="right" w:pos="9360"/>
        </w:tabs>
        <w:spacing w:after="0"/>
        <w:jc w:val="both"/>
        <w:rPr>
          <w:rFonts w:ascii="Calibri Light" w:hAnsi="Calibri Light"/>
          <w:color w:val="262626"/>
          <w:sz w:val="20"/>
          <w:szCs w:val="20"/>
        </w:rPr>
      </w:pPr>
    </w:p>
    <w:p w14:paraId="4F85B5A2" w14:textId="56CEC17E" w:rsidR="00B80584" w:rsidRPr="000D0D48" w:rsidRDefault="00CE0BF1">
      <w:pPr>
        <w:pStyle w:val="Body"/>
        <w:tabs>
          <w:tab w:val="right" w:pos="9916"/>
        </w:tabs>
        <w:spacing w:line="252" w:lineRule="auto"/>
        <w:jc w:val="both"/>
        <w:rPr>
          <w:rFonts w:ascii="Palatino" w:eastAsia="Palatino" w:hAnsi="Palatino" w:cs="Palatino"/>
          <w:i/>
          <w:iCs/>
          <w:color w:val="485970"/>
          <w:sz w:val="24"/>
          <w:szCs w:val="24"/>
          <w:u w:color="485970"/>
        </w:rPr>
      </w:pPr>
      <w:r w:rsidRPr="000D0D48"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 xml:space="preserve">Project </w:t>
      </w:r>
      <w:r w:rsidR="001C2274"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>3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, </w:t>
      </w:r>
      <w:r w:rsidR="00B16F9E">
        <w:rPr>
          <w:rFonts w:ascii="Palatino" w:hAnsi="Palatino"/>
          <w:i/>
          <w:iCs/>
          <w:color w:val="485970"/>
          <w:sz w:val="24"/>
          <w:szCs w:val="24"/>
          <w:u w:color="485970"/>
        </w:rPr>
        <w:t>JOBIFY (MERN Stack)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ab/>
        <w:t xml:space="preserve"> </w:t>
      </w:r>
      <w:r w:rsidR="00237306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10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/</w:t>
      </w:r>
      <w:r w:rsidR="00C16CDC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2023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 xml:space="preserve"> - </w:t>
      </w:r>
      <w:r w:rsidR="00237306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12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/</w:t>
      </w:r>
      <w:r w:rsidR="00C16CDC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2023</w:t>
      </w:r>
    </w:p>
    <w:p w14:paraId="09952DB6" w14:textId="5F703398" w:rsidR="00360AF6" w:rsidRPr="00237306" w:rsidRDefault="00B332B8" w:rsidP="00360AF6">
      <w:pPr>
        <w:pStyle w:val="Body"/>
        <w:tabs>
          <w:tab w:val="right" w:pos="9360"/>
        </w:tabs>
        <w:spacing w:after="0"/>
        <w:jc w:val="both"/>
        <w:rPr>
          <w:rFonts w:ascii="Calibri Light" w:hAnsi="Calibri Light"/>
          <w:color w:val="262626"/>
          <w:u w:color="262626"/>
        </w:rPr>
      </w:pPr>
      <w:r w:rsidRPr="00237306">
        <w:rPr>
          <w:rFonts w:ascii="Calibri Light" w:hAnsi="Calibri Light"/>
          <w:color w:val="262626"/>
          <w:u w:color="262626"/>
        </w:rPr>
        <w:t>A MERN Stack project where users can add jobs with applied positions, track their progress (pending, interviewed, hired!), and gain control of their career journey.</w:t>
      </w:r>
      <w:r w:rsidR="00D50354">
        <w:rPr>
          <w:rFonts w:ascii="Calibri Light" w:hAnsi="Calibri Light"/>
          <w:color w:val="262626"/>
          <w:u w:color="262626"/>
        </w:rPr>
        <w:t xml:space="preserve"> </w:t>
      </w:r>
    </w:p>
    <w:p w14:paraId="268ED65E" w14:textId="77777777" w:rsidR="000D4D13" w:rsidRPr="00237306" w:rsidRDefault="000D4D13" w:rsidP="00360AF6">
      <w:pPr>
        <w:pStyle w:val="Body"/>
        <w:tabs>
          <w:tab w:val="right" w:pos="9360"/>
        </w:tabs>
        <w:spacing w:after="0"/>
        <w:jc w:val="both"/>
        <w:rPr>
          <w:rFonts w:ascii="Calibri Light" w:hAnsi="Calibri Light"/>
          <w:color w:val="262626"/>
          <w:u w:color="262626"/>
        </w:rPr>
      </w:pPr>
    </w:p>
    <w:p w14:paraId="1A09243F" w14:textId="0A6ECBE2" w:rsidR="00B80584" w:rsidRPr="00237306" w:rsidRDefault="00000000" w:rsidP="00237306">
      <w:pPr>
        <w:pStyle w:val="Body"/>
        <w:numPr>
          <w:ilvl w:val="0"/>
          <w:numId w:val="11"/>
        </w:numPr>
        <w:spacing w:after="0"/>
        <w:jc w:val="both"/>
        <w:rPr>
          <w:rFonts w:ascii="Calibri Light" w:hAnsi="Calibri Light"/>
          <w:color w:val="262626"/>
          <w:u w:color="262626"/>
        </w:rPr>
      </w:pPr>
      <w:hyperlink r:id="rId13" w:history="1">
        <w:r w:rsidR="00CE0BF1" w:rsidRPr="00237306">
          <w:rPr>
            <w:rStyle w:val="Hyperlink"/>
            <w:rFonts w:ascii="Calibri Light" w:hAnsi="Calibri Light"/>
          </w:rPr>
          <w:t>Click Here to go Git Hub Repository</w:t>
        </w:r>
      </w:hyperlink>
      <w:r w:rsidR="00237306">
        <w:rPr>
          <w:rStyle w:val="Hyperlink"/>
          <w:rFonts w:ascii="Calibri Light" w:hAnsi="Calibri Light"/>
        </w:rPr>
        <w:t>,</w:t>
      </w:r>
      <w:r w:rsidR="00237306">
        <w:rPr>
          <w:rStyle w:val="Hyperlink"/>
          <w:rFonts w:ascii="Calibri Light" w:hAnsi="Calibri Light"/>
          <w:color w:val="262626"/>
          <w:u w:val="none" w:color="262626"/>
        </w:rPr>
        <w:t xml:space="preserve"> </w:t>
      </w:r>
      <w:hyperlink r:id="rId14" w:history="1">
        <w:r w:rsidR="00CE0BF1" w:rsidRPr="00237306">
          <w:rPr>
            <w:rStyle w:val="Hyperlink"/>
            <w:rFonts w:ascii="Calibri Light" w:hAnsi="Calibri Light"/>
          </w:rPr>
          <w:t>Click here for Live Demo.</w:t>
        </w:r>
      </w:hyperlink>
    </w:p>
    <w:p w14:paraId="1C760272" w14:textId="16F4B3F7" w:rsidR="00B80584" w:rsidRPr="000D0D48" w:rsidRDefault="00C56B25">
      <w:pPr>
        <w:pStyle w:val="Body"/>
        <w:tabs>
          <w:tab w:val="right" w:pos="9916"/>
        </w:tabs>
        <w:spacing w:line="252" w:lineRule="auto"/>
        <w:jc w:val="both"/>
        <w:rPr>
          <w:rFonts w:ascii="Palatino" w:eastAsia="Palatino" w:hAnsi="Palatino" w:cs="Palatino"/>
          <w:i/>
          <w:iCs/>
          <w:color w:val="485970"/>
          <w:sz w:val="24"/>
          <w:szCs w:val="24"/>
          <w:u w:color="485970"/>
        </w:rPr>
      </w:pPr>
      <w:r w:rsidRPr="000D0D48"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lastRenderedPageBreak/>
        <w:t>Project 4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, </w:t>
      </w:r>
      <w:r w:rsidR="006D07A9">
        <w:rPr>
          <w:rFonts w:ascii="Palatino" w:hAnsi="Palatino"/>
          <w:i/>
          <w:iCs/>
          <w:color w:val="485970"/>
          <w:sz w:val="24"/>
          <w:szCs w:val="24"/>
          <w:u w:color="485970"/>
        </w:rPr>
        <w:t>Weather.io</w:t>
      </w:r>
      <w:r w:rsidR="00067ED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 (REACT Project)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ab/>
        <w:t xml:space="preserve"> </w:t>
      </w:r>
      <w:r w:rsidR="00067ED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12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/</w:t>
      </w:r>
      <w:r w:rsidR="007E3A89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2023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 xml:space="preserve">- </w:t>
      </w:r>
      <w:r w:rsidR="007E3A89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0</w:t>
      </w:r>
      <w:r w:rsidR="00067ED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1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/</w:t>
      </w:r>
      <w:r w:rsidR="007E3A89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202</w:t>
      </w:r>
      <w:r w:rsidR="00067ED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4</w:t>
      </w:r>
    </w:p>
    <w:p w14:paraId="10826603" w14:textId="7E806587" w:rsidR="005D782E" w:rsidRPr="002E7B0C" w:rsidRDefault="00067ED8">
      <w:pPr>
        <w:pStyle w:val="Body"/>
        <w:tabs>
          <w:tab w:val="right" w:pos="9360"/>
        </w:tabs>
        <w:jc w:val="both"/>
        <w:rPr>
          <w:rFonts w:ascii="Calibri Light" w:hAnsi="Calibri Light"/>
          <w:color w:val="262626"/>
          <w:u w:color="262626"/>
        </w:rPr>
      </w:pPr>
      <w:r>
        <w:rPr>
          <w:rFonts w:ascii="Calibri Light" w:hAnsi="Calibri Light"/>
          <w:color w:val="262626"/>
          <w:u w:color="262626"/>
        </w:rPr>
        <w:t>Online website where users can search for a location and get current weather condition along with a 5 -day forecast of weather conditions for that location.</w:t>
      </w:r>
    </w:p>
    <w:p w14:paraId="65CCB02F" w14:textId="66A2E9B7" w:rsidR="006D07A9" w:rsidRDefault="00000000" w:rsidP="00397ACA">
      <w:pPr>
        <w:pStyle w:val="Body"/>
        <w:numPr>
          <w:ilvl w:val="0"/>
          <w:numId w:val="11"/>
        </w:numPr>
        <w:spacing w:after="0"/>
        <w:jc w:val="both"/>
        <w:rPr>
          <w:rStyle w:val="Hyperlink"/>
          <w:rFonts w:ascii="Calibri Light" w:hAnsi="Calibri Light"/>
          <w:color w:val="262626"/>
          <w:u w:val="none" w:color="262626"/>
        </w:rPr>
      </w:pPr>
      <w:hyperlink r:id="rId15" w:history="1">
        <w:r w:rsidR="00E917BF" w:rsidRPr="002E7B0C">
          <w:rPr>
            <w:rStyle w:val="Hyperlink"/>
            <w:rFonts w:ascii="Calibri Light" w:hAnsi="Calibri Light"/>
          </w:rPr>
          <w:t>Click Here to go Git Hub Repository</w:t>
        </w:r>
      </w:hyperlink>
      <w:r w:rsidR="002E7B0C">
        <w:rPr>
          <w:rStyle w:val="Hyperlink"/>
          <w:rFonts w:ascii="Calibri Light" w:hAnsi="Calibri Light"/>
        </w:rPr>
        <w:t>,</w:t>
      </w:r>
      <w:r w:rsidR="00E917BF" w:rsidRPr="002E7B0C">
        <w:rPr>
          <w:rFonts w:ascii="Calibri Light" w:hAnsi="Calibri Light"/>
          <w:color w:val="262626"/>
          <w:u w:color="262626"/>
        </w:rPr>
        <w:t xml:space="preserve"> </w:t>
      </w:r>
      <w:hyperlink r:id="rId16" w:history="1">
        <w:r w:rsidR="00E1030F" w:rsidRPr="002E7B0C">
          <w:rPr>
            <w:rStyle w:val="Hyperlink"/>
            <w:rFonts w:ascii="Calibri Light" w:hAnsi="Calibri Light"/>
          </w:rPr>
          <w:t>Click here for Live Demo.</w:t>
        </w:r>
      </w:hyperlink>
    </w:p>
    <w:p w14:paraId="28905D7E" w14:textId="77777777" w:rsidR="00397ACA" w:rsidRPr="00397ACA" w:rsidRDefault="00397ACA" w:rsidP="00397ACA">
      <w:pPr>
        <w:pStyle w:val="Body"/>
        <w:tabs>
          <w:tab w:val="right" w:pos="9360"/>
        </w:tabs>
        <w:spacing w:after="0"/>
        <w:ind w:left="720"/>
        <w:jc w:val="both"/>
        <w:rPr>
          <w:rFonts w:ascii="Calibri Light" w:hAnsi="Calibri Light"/>
          <w:color w:val="262626"/>
          <w:u w:color="262626"/>
        </w:rPr>
      </w:pPr>
    </w:p>
    <w:p w14:paraId="0283ADA0" w14:textId="77777777" w:rsidR="005F196A" w:rsidRPr="006D07A9" w:rsidRDefault="005F196A" w:rsidP="006D07A9">
      <w:pPr>
        <w:pStyle w:val="Body"/>
        <w:tabs>
          <w:tab w:val="right" w:pos="9360"/>
        </w:tabs>
        <w:spacing w:after="0"/>
        <w:ind w:left="360"/>
        <w:jc w:val="both"/>
        <w:rPr>
          <w:rFonts w:ascii="Calibri Light" w:hAnsi="Calibri Light"/>
          <w:color w:val="262626"/>
          <w:u w:color="262626"/>
        </w:rPr>
      </w:pPr>
    </w:p>
    <w:p w14:paraId="6708FB24" w14:textId="3E9FF6F2" w:rsidR="00E51FC3" w:rsidRPr="005D782E" w:rsidRDefault="000A27FB" w:rsidP="005D782E">
      <w:pPr>
        <w:pStyle w:val="Body"/>
        <w:tabs>
          <w:tab w:val="right" w:pos="9360"/>
        </w:tabs>
        <w:rPr>
          <w:rFonts w:ascii="Cambria" w:eastAsia="Cambria" w:hAnsi="Cambria" w:cs="Cambria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2336" behindDoc="0" locked="0" layoutInCell="1" allowOverlap="1" wp14:anchorId="1F941C0A" wp14:editId="5AA59301">
                <wp:simplePos x="0" y="0"/>
                <wp:positionH relativeFrom="margin">
                  <wp:align>right</wp:align>
                </wp:positionH>
                <wp:positionV relativeFrom="line">
                  <wp:posOffset>89379</wp:posOffset>
                </wp:positionV>
                <wp:extent cx="2359397" cy="0"/>
                <wp:effectExtent l="0" t="0" r="0" b="0"/>
                <wp:wrapNone/>
                <wp:docPr id="141750252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35939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35A3C" id="Straight Connector 3" o:spid="_x0000_s1026" style="position:absolute;z-index:251662336;visibility:visible;mso-wrap-style:square;mso-width-percent:0;mso-height-percent:0;mso-wrap-distance-left:0;mso-wrap-distance-top:-3e-5mm;mso-wrap-distance-right:0;mso-wrap-distance-bottom:-3e-5mm;mso-position-horizontal:right;mso-position-horizontal-relative:margin;mso-position-vertical:absolute;mso-position-vertical-relative:line;mso-width-percent:0;mso-height-percent:0;mso-width-relative:page;mso-height-relative:page" from="134.6pt,7.05pt" to="320.4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" strokecolor="#485970" strokeweight=".5pt">
                <v:stroke joinstyle="miter"/>
                <o:lock v:ext="edit" shapetype="f"/>
                <w10:wrap anchorx="margin" anchory="line"/>
              </v:line>
            </w:pict>
          </mc:Fallback>
        </mc:AlternateContent>
      </w:r>
      <w:r w:rsidR="00E51FC3" w:rsidRPr="0084164C">
        <w:rPr>
          <w:rFonts w:ascii="Palatino" w:hAnsi="Palatino"/>
          <w:color w:val="485970"/>
          <w:spacing w:val="-1"/>
          <w:sz w:val="32"/>
          <w:szCs w:val="32"/>
          <w:u w:color="485970"/>
          <w:lang w:val="de-DE"/>
        </w:rPr>
        <w:t>PROFESSIONAL EXPERIENC</w:t>
      </w:r>
      <w:r w:rsidR="0084164C">
        <w:rPr>
          <w:rFonts w:ascii="Palatino" w:hAnsi="Palatino"/>
          <w:color w:val="485970"/>
          <w:spacing w:val="-1"/>
          <w:sz w:val="32"/>
          <w:szCs w:val="32"/>
          <w:u w:color="485970"/>
          <w:lang w:val="de-DE"/>
        </w:rPr>
        <w:t>E</w:t>
      </w:r>
    </w:p>
    <w:p w14:paraId="5E977D80" w14:textId="7F0C7DAD" w:rsidR="00E51FC3" w:rsidRPr="0048266B" w:rsidRDefault="00D00DE7" w:rsidP="00E51FC3">
      <w:pPr>
        <w:pStyle w:val="Body"/>
        <w:tabs>
          <w:tab w:val="right" w:pos="9916"/>
        </w:tabs>
        <w:spacing w:line="252" w:lineRule="auto"/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</w:pPr>
      <w:r w:rsidRPr="000D0D48"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>Nagpur</w:t>
      </w:r>
      <w:r w:rsidR="00E51FC3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 •</w:t>
      </w:r>
      <w:r w:rsidR="005D782E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 xml:space="preserve"> Persistent System Limited</w:t>
      </w:r>
      <w:r w:rsidR="00E51FC3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ab/>
        <w:t xml:space="preserve"> </w:t>
      </w:r>
      <w:r w:rsidR="00F357BC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0</w:t>
      </w:r>
      <w:r w:rsidR="009C5253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9</w:t>
      </w:r>
      <w:r w:rsidR="00E51FC3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/</w:t>
      </w:r>
      <w:r w:rsidR="00F357BC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>2023</w:t>
      </w:r>
      <w:r w:rsidR="00E51FC3" w:rsidRPr="000D0D48">
        <w:rPr>
          <w:rFonts w:ascii="Palatino" w:hAnsi="Palatino"/>
          <w:i/>
          <w:iCs/>
          <w:color w:val="485970"/>
          <w:sz w:val="24"/>
          <w:szCs w:val="24"/>
          <w:u w:color="485970"/>
          <w:lang w:val="de-DE"/>
        </w:rPr>
        <w:t xml:space="preserve"> - Present</w:t>
      </w:r>
    </w:p>
    <w:p w14:paraId="1BAD30D7" w14:textId="4A6CC5C0" w:rsidR="0048266B" w:rsidRDefault="004D4E54" w:rsidP="00734637">
      <w:pPr>
        <w:pStyle w:val="Body"/>
        <w:tabs>
          <w:tab w:val="left" w:pos="3870"/>
        </w:tabs>
        <w:spacing w:after="0"/>
        <w:ind w:left="720"/>
        <w:jc w:val="both"/>
        <w:rPr>
          <w:rFonts w:ascii="Calibri Light" w:eastAsia="Calibri Light" w:hAnsi="Calibri Light" w:cs="Calibri Light"/>
          <w:color w:val="000000" w:themeColor="text1"/>
        </w:rPr>
      </w:pPr>
      <w:r w:rsidRPr="00D50354">
        <w:rPr>
          <w:rFonts w:ascii="Palatino Linotype" w:eastAsia="Calibri Light" w:hAnsi="Palatino Linotype" w:cs="Calibri Light"/>
        </w:rPr>
        <w:t xml:space="preserve">Roll - </w:t>
      </w:r>
      <w:r w:rsidRPr="00D50354">
        <w:rPr>
          <w:rFonts w:ascii="Calibri Light" w:eastAsia="Calibri Light" w:hAnsi="Calibri Light" w:cs="Calibri Light"/>
          <w:color w:val="000000" w:themeColor="text1"/>
        </w:rPr>
        <w:t>Backend Developer</w:t>
      </w:r>
    </w:p>
    <w:p w14:paraId="598285EB" w14:textId="77777777" w:rsidR="00734637" w:rsidRPr="00734637" w:rsidRDefault="00734637" w:rsidP="00734637">
      <w:pPr>
        <w:pStyle w:val="Body"/>
        <w:tabs>
          <w:tab w:val="left" w:pos="3870"/>
        </w:tabs>
        <w:spacing w:after="0"/>
        <w:ind w:left="720"/>
        <w:jc w:val="both"/>
        <w:rPr>
          <w:rFonts w:ascii="Calibri Light" w:eastAsia="Calibri Light" w:hAnsi="Calibri Light" w:cs="Calibri Light"/>
          <w:color w:val="000000" w:themeColor="text1"/>
        </w:rPr>
      </w:pPr>
    </w:p>
    <w:p w14:paraId="4270FAC2" w14:textId="347F48C2" w:rsidR="004D4E54" w:rsidRDefault="004D4E54" w:rsidP="00632F3F">
      <w:pPr>
        <w:pStyle w:val="Body"/>
        <w:tabs>
          <w:tab w:val="left" w:pos="3870"/>
        </w:tabs>
        <w:spacing w:after="0"/>
        <w:ind w:left="720"/>
        <w:jc w:val="both"/>
        <w:rPr>
          <w:rFonts w:ascii="Calibri Light" w:eastAsia="Calibri Light" w:hAnsi="Calibri Light" w:cs="Calibri Light"/>
        </w:rPr>
      </w:pPr>
      <w:r w:rsidRPr="00D50354">
        <w:rPr>
          <w:rFonts w:ascii="Palatino Linotype" w:eastAsia="Calibri Light" w:hAnsi="Palatino Linotype" w:cs="Calibri Light"/>
        </w:rPr>
        <w:t xml:space="preserve">Project Details - </w:t>
      </w:r>
      <w:r w:rsidRPr="00D50354">
        <w:rPr>
          <w:rFonts w:ascii="Calibri Light" w:eastAsia="Calibri Light" w:hAnsi="Calibri Light" w:cs="Calibri Light"/>
        </w:rPr>
        <w:t xml:space="preserve">Johny Traveler is a website which offers various tours in different modes and difficulties where end users can select tours according to their interests, get registered into a tour batch and be a part of </w:t>
      </w:r>
      <w:r w:rsidR="006D07A9">
        <w:rPr>
          <w:rFonts w:ascii="Calibri Light" w:eastAsia="Calibri Light" w:hAnsi="Calibri Light" w:cs="Calibri Light"/>
        </w:rPr>
        <w:t>the</w:t>
      </w:r>
      <w:r w:rsidRPr="00D50354">
        <w:rPr>
          <w:rFonts w:ascii="Calibri Light" w:eastAsia="Calibri Light" w:hAnsi="Calibri Light" w:cs="Calibri Light"/>
        </w:rPr>
        <w:t xml:space="preserve"> exciting journey.</w:t>
      </w:r>
    </w:p>
    <w:p w14:paraId="18C8F9E4" w14:textId="77777777" w:rsidR="0048266B" w:rsidRPr="00D50354" w:rsidRDefault="0048266B" w:rsidP="00632F3F">
      <w:pPr>
        <w:pStyle w:val="Body"/>
        <w:tabs>
          <w:tab w:val="left" w:pos="3870"/>
        </w:tabs>
        <w:spacing w:after="0"/>
        <w:ind w:left="720"/>
        <w:jc w:val="both"/>
        <w:rPr>
          <w:rFonts w:ascii="Calibri Light" w:eastAsia="Calibri Light" w:hAnsi="Calibri Light" w:cs="Calibri Light"/>
        </w:rPr>
      </w:pPr>
    </w:p>
    <w:p w14:paraId="0350ACC9" w14:textId="7B7CDE3E" w:rsidR="004D4E54" w:rsidRPr="00D50354" w:rsidRDefault="004D4E54" w:rsidP="004D4E54">
      <w:pPr>
        <w:pStyle w:val="Body"/>
        <w:tabs>
          <w:tab w:val="left" w:pos="3870"/>
        </w:tabs>
        <w:spacing w:after="0"/>
        <w:ind w:left="720"/>
        <w:jc w:val="both"/>
        <w:rPr>
          <w:rFonts w:ascii="Palatino Linotype" w:eastAsia="Calibri Light" w:hAnsi="Palatino Linotype" w:cs="Calibri Light"/>
        </w:rPr>
      </w:pPr>
      <w:r w:rsidRPr="00D50354">
        <w:rPr>
          <w:rFonts w:ascii="Palatino Linotype" w:eastAsia="Calibri Light" w:hAnsi="Palatino Linotype" w:cs="Calibri Light"/>
        </w:rPr>
        <w:t>Work Responsibilities -</w:t>
      </w:r>
    </w:p>
    <w:p w14:paraId="4901595C" w14:textId="57D39A62" w:rsidR="004D4E54" w:rsidRPr="00D50354" w:rsidRDefault="004D4E54" w:rsidP="004D4E54">
      <w:pPr>
        <w:pStyle w:val="Body"/>
        <w:tabs>
          <w:tab w:val="left" w:pos="3870"/>
        </w:tabs>
        <w:spacing w:after="0"/>
        <w:ind w:left="1440"/>
        <w:jc w:val="both"/>
        <w:rPr>
          <w:rFonts w:ascii="Calibri Light" w:eastAsia="Calibri Light" w:hAnsi="Calibri Light" w:cs="Calibri Light"/>
        </w:rPr>
      </w:pPr>
      <w:r w:rsidRPr="00D50354">
        <w:rPr>
          <w:rFonts w:ascii="Calibri Light" w:eastAsia="Calibri Light" w:hAnsi="Calibri Light" w:cs="Calibri Light"/>
        </w:rPr>
        <w:t>1</w:t>
      </w:r>
      <w:r w:rsidR="000C772F">
        <w:rPr>
          <w:rFonts w:ascii="Calibri Light" w:eastAsia="Calibri Light" w:hAnsi="Calibri Light" w:cs="Calibri Light"/>
        </w:rPr>
        <w:t xml:space="preserve">. </w:t>
      </w:r>
      <w:r w:rsidRPr="00D50354">
        <w:rPr>
          <w:rFonts w:ascii="Calibri Light" w:eastAsia="Calibri Light" w:hAnsi="Calibri Light" w:cs="Calibri Light"/>
        </w:rPr>
        <w:t>Implemented class diagram for the project.</w:t>
      </w:r>
    </w:p>
    <w:p w14:paraId="207202BD" w14:textId="379689F4" w:rsidR="004D4E54" w:rsidRDefault="004D4E54" w:rsidP="000C772F">
      <w:pPr>
        <w:pStyle w:val="Body"/>
        <w:tabs>
          <w:tab w:val="left" w:pos="3870"/>
        </w:tabs>
        <w:spacing w:after="0"/>
        <w:ind w:left="1440"/>
        <w:jc w:val="both"/>
        <w:rPr>
          <w:rFonts w:ascii="Calibri Light" w:eastAsia="Calibri Light" w:hAnsi="Calibri Light" w:cs="Calibri Light"/>
        </w:rPr>
      </w:pPr>
      <w:r w:rsidRPr="00D50354">
        <w:rPr>
          <w:rFonts w:ascii="Calibri Light" w:eastAsia="Calibri Light" w:hAnsi="Calibri Light" w:cs="Calibri Light"/>
        </w:rPr>
        <w:t>2. Created Enum</w:t>
      </w:r>
      <w:r w:rsidR="000C772F">
        <w:rPr>
          <w:rFonts w:ascii="Calibri Light" w:eastAsia="Calibri Light" w:hAnsi="Calibri Light" w:cs="Calibri Light"/>
        </w:rPr>
        <w:t xml:space="preserve"> and</w:t>
      </w:r>
      <w:r w:rsidRPr="00D50354">
        <w:rPr>
          <w:rFonts w:ascii="Calibri Light" w:eastAsia="Calibri Light" w:hAnsi="Calibri Light" w:cs="Calibri Light"/>
        </w:rPr>
        <w:t xml:space="preserve"> Entities which were required in the project.</w:t>
      </w:r>
    </w:p>
    <w:p w14:paraId="7D52BA05" w14:textId="39D491F6" w:rsidR="000C772F" w:rsidRDefault="000C772F" w:rsidP="000C772F">
      <w:pPr>
        <w:pStyle w:val="Body"/>
        <w:tabs>
          <w:tab w:val="left" w:pos="3870"/>
        </w:tabs>
        <w:spacing w:after="0"/>
        <w:ind w:left="1440"/>
        <w:jc w:val="both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3</w:t>
      </w:r>
      <w:r w:rsidRPr="00D50354">
        <w:rPr>
          <w:rFonts w:ascii="Calibri Light" w:eastAsia="Calibri Light" w:hAnsi="Calibri Light" w:cs="Calibri Light"/>
        </w:rPr>
        <w:t xml:space="preserve">. Created </w:t>
      </w:r>
      <w:r>
        <w:rPr>
          <w:rFonts w:ascii="Calibri Light" w:eastAsia="Calibri Light" w:hAnsi="Calibri Light" w:cs="Calibri Light"/>
        </w:rPr>
        <w:t>APIs to send response for fetching and filtering the requested resources</w:t>
      </w:r>
      <w:r w:rsidRPr="00D50354">
        <w:rPr>
          <w:rFonts w:ascii="Calibri Light" w:eastAsia="Calibri Light" w:hAnsi="Calibri Light" w:cs="Calibri Light"/>
        </w:rPr>
        <w:t>.</w:t>
      </w:r>
    </w:p>
    <w:p w14:paraId="0D37638C" w14:textId="77777777" w:rsidR="0048266B" w:rsidRPr="00D50354" w:rsidRDefault="0048266B" w:rsidP="000C772F">
      <w:pPr>
        <w:pStyle w:val="Body"/>
        <w:tabs>
          <w:tab w:val="left" w:pos="3870"/>
        </w:tabs>
        <w:spacing w:after="0"/>
        <w:ind w:left="1440"/>
        <w:jc w:val="both"/>
        <w:rPr>
          <w:rFonts w:ascii="Calibri Light" w:eastAsia="Calibri Light" w:hAnsi="Calibri Light" w:cs="Calibri Light"/>
        </w:rPr>
      </w:pPr>
    </w:p>
    <w:p w14:paraId="40D4BDCD" w14:textId="6456F319" w:rsidR="00B80584" w:rsidRPr="00D50354" w:rsidRDefault="004D4E54" w:rsidP="004D4E54">
      <w:pPr>
        <w:pStyle w:val="Body"/>
        <w:tabs>
          <w:tab w:val="left" w:pos="3870"/>
        </w:tabs>
        <w:spacing w:after="0"/>
        <w:ind w:left="720"/>
        <w:jc w:val="both"/>
        <w:rPr>
          <w:rFonts w:ascii="Calibri Light" w:eastAsia="Calibri Light" w:hAnsi="Calibri Light" w:cs="Calibri Light"/>
        </w:rPr>
      </w:pPr>
      <w:r w:rsidRPr="00D50354">
        <w:rPr>
          <w:rFonts w:ascii="Palatino Linotype" w:eastAsia="Calibri Light" w:hAnsi="Palatino Linotype" w:cs="Calibri Light"/>
        </w:rPr>
        <w:t>Skill Used</w:t>
      </w:r>
      <w:r w:rsidRPr="00D50354">
        <w:rPr>
          <w:rFonts w:ascii="Calibri Light" w:eastAsia="Calibri Light" w:hAnsi="Calibri Light" w:cs="Calibri Light"/>
        </w:rPr>
        <w:t xml:space="preserve"> - Java, Spring Boot, H2 and SQL Database, Postman.</w:t>
      </w:r>
    </w:p>
    <w:p w14:paraId="3C824248" w14:textId="77777777" w:rsidR="00B80584" w:rsidRDefault="00B80584">
      <w:pPr>
        <w:pStyle w:val="Body"/>
        <w:tabs>
          <w:tab w:val="right" w:pos="9360"/>
        </w:tabs>
        <w:rPr>
          <w:rFonts w:ascii="Constantia" w:eastAsia="Constantia" w:hAnsi="Constantia" w:cs="Constantia"/>
          <w:color w:val="485970"/>
          <w:spacing w:val="-1"/>
          <w:u w:color="485970"/>
        </w:rPr>
      </w:pPr>
    </w:p>
    <w:p w14:paraId="5E23A684" w14:textId="21F05C84" w:rsidR="00B80584" w:rsidRPr="0084164C" w:rsidRDefault="000A27FB" w:rsidP="0084164C">
      <w:pPr>
        <w:pStyle w:val="Body"/>
        <w:tabs>
          <w:tab w:val="left" w:pos="2771"/>
        </w:tabs>
        <w:rPr>
          <w:rFonts w:ascii="Palatino" w:eastAsia="Palatino" w:hAnsi="Palatino" w:cs="Palatino"/>
          <w:color w:val="485970"/>
          <w:spacing w:val="-1"/>
          <w:sz w:val="32"/>
          <w:szCs w:val="32"/>
          <w:u w:color="485970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0288" behindDoc="0" locked="0" layoutInCell="1" allowOverlap="1" wp14:anchorId="704ABB82" wp14:editId="332C8F70">
                <wp:simplePos x="0" y="0"/>
                <wp:positionH relativeFrom="margin">
                  <wp:align>right</wp:align>
                </wp:positionH>
                <wp:positionV relativeFrom="line">
                  <wp:posOffset>87564</wp:posOffset>
                </wp:positionV>
                <wp:extent cx="3324396" cy="0"/>
                <wp:effectExtent l="0" t="0" r="0" b="0"/>
                <wp:wrapNone/>
                <wp:docPr id="86689568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324396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96B9A" id="Straight Connector 2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right;mso-position-horizontal-relative:margin;mso-position-vertical:absolute;mso-position-vertical-relative:line;mso-width-percent:0;mso-height-percent:0;mso-width-relative:page;mso-height-relative:page" from="210.55pt,6.9pt" to="472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" strokecolor="#485970" strokeweight=".5pt">
                <v:stroke joinstyle="miter"/>
                <o:lock v:ext="edit" shapetype="f"/>
                <w10:wrap anchorx="margin" anchory="line"/>
              </v:line>
            </w:pict>
          </mc:Fallback>
        </mc:AlternateContent>
      </w:r>
      <w:r w:rsidR="00222897" w:rsidRPr="0084164C">
        <w:rPr>
          <w:rFonts w:ascii="Palatino" w:hAnsi="Palatino"/>
          <w:color w:val="485970"/>
          <w:spacing w:val="-1"/>
          <w:sz w:val="32"/>
          <w:szCs w:val="32"/>
          <w:u w:color="485970"/>
        </w:rPr>
        <w:t>EDUCATION</w:t>
      </w:r>
      <w:r w:rsidR="0084164C">
        <w:rPr>
          <w:rFonts w:ascii="Palatino" w:hAnsi="Palatino"/>
          <w:color w:val="485970"/>
          <w:spacing w:val="-1"/>
          <w:sz w:val="32"/>
          <w:szCs w:val="32"/>
          <w:u w:color="485970"/>
        </w:rPr>
        <w:tab/>
      </w:r>
    </w:p>
    <w:p w14:paraId="24D9FF27" w14:textId="073A6800" w:rsidR="007B7690" w:rsidRPr="000D0D48" w:rsidRDefault="00222897" w:rsidP="007B7690">
      <w:pPr>
        <w:pStyle w:val="Body"/>
        <w:tabs>
          <w:tab w:val="right" w:pos="9916"/>
        </w:tabs>
        <w:rPr>
          <w:rFonts w:ascii="Palatino" w:hAnsi="Palatino"/>
          <w:i/>
          <w:iCs/>
          <w:color w:val="485970"/>
          <w:sz w:val="24"/>
          <w:szCs w:val="24"/>
          <w:u w:color="485970"/>
        </w:rPr>
      </w:pPr>
      <w:r w:rsidRPr="000D0D48"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>Degree</w:t>
      </w:r>
      <w:r w:rsidR="00D00DE7" w:rsidRPr="000D0D48"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 xml:space="preserve"> 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•</w:t>
      </w:r>
      <w:r w:rsidR="00733FD8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 Lakshmi Narain College </w:t>
      </w:r>
      <w:r w:rsidR="007B7690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of Technology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, </w:t>
      </w:r>
      <w:r w:rsidR="00733FD8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Bhopal</w:t>
      </w:r>
      <w:r>
        <w:rPr>
          <w:rFonts w:ascii="Palatino" w:hAnsi="Palatino"/>
          <w:sz w:val="21"/>
          <w:szCs w:val="21"/>
        </w:rPr>
        <w:t xml:space="preserve">                                               </w:t>
      </w:r>
      <w:r w:rsidR="00B31979">
        <w:rPr>
          <w:rFonts w:ascii="Palatino" w:hAnsi="Palatino"/>
          <w:sz w:val="21"/>
          <w:szCs w:val="21"/>
        </w:rPr>
        <w:t xml:space="preserve">  </w:t>
      </w:r>
      <w:r w:rsidR="007B7690">
        <w:rPr>
          <w:rFonts w:ascii="Palatino" w:hAnsi="Palatino"/>
          <w:sz w:val="21"/>
          <w:szCs w:val="21"/>
        </w:rPr>
        <w:t xml:space="preserve"> </w:t>
      </w:r>
      <w:r w:rsidR="009C5253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07</w:t>
      </w:r>
      <w:r w:rsidR="007A3DA7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/2019 – 07/2023 </w:t>
      </w:r>
    </w:p>
    <w:p w14:paraId="231D4E04" w14:textId="77777777" w:rsidR="00397ACA" w:rsidRDefault="00EA493F" w:rsidP="00397ACA">
      <w:pPr>
        <w:pStyle w:val="Body"/>
        <w:tabs>
          <w:tab w:val="right" w:pos="9916"/>
        </w:tabs>
        <w:ind w:left="720"/>
        <w:rPr>
          <w:rFonts w:ascii="Calibri Light" w:eastAsia="Palatino" w:hAnsi="Calibri Light" w:cs="Calibri Light"/>
          <w:color w:val="262626"/>
          <w:u w:color="262626"/>
        </w:rPr>
      </w:pPr>
      <w:r w:rsidRPr="00EA493F">
        <w:rPr>
          <w:rFonts w:ascii="Palatino" w:eastAsia="Palatino" w:hAnsi="Palatino" w:cs="Palatino"/>
          <w:color w:val="262626"/>
          <w:u w:color="262626"/>
        </w:rPr>
        <w:t xml:space="preserve">Stream </w:t>
      </w:r>
      <w:r>
        <w:rPr>
          <w:rFonts w:ascii="Palatino" w:eastAsia="Palatino" w:hAnsi="Palatino" w:cs="Palatino"/>
          <w:color w:val="262626"/>
          <w:u w:color="262626"/>
        </w:rPr>
        <w:t>–</w:t>
      </w:r>
      <w:r w:rsidRPr="00EA493F">
        <w:rPr>
          <w:rFonts w:ascii="Palatino" w:eastAsia="Palatino" w:hAnsi="Palatino" w:cs="Palatino"/>
          <w:color w:val="262626"/>
          <w:u w:color="262626"/>
        </w:rPr>
        <w:t xml:space="preserve"> </w:t>
      </w:r>
      <w:r>
        <w:rPr>
          <w:rFonts w:ascii="Calibri Light" w:eastAsia="Palatino" w:hAnsi="Calibri Light" w:cs="Calibri Light"/>
          <w:color w:val="262626"/>
          <w:u w:color="262626"/>
        </w:rPr>
        <w:t xml:space="preserve">Computer Science </w:t>
      </w:r>
      <w:r w:rsidR="00E917BF">
        <w:rPr>
          <w:rFonts w:ascii="Calibri Light" w:eastAsia="Palatino" w:hAnsi="Calibri Light" w:cs="Calibri Light"/>
          <w:color w:val="262626"/>
          <w:u w:color="262626"/>
        </w:rPr>
        <w:t>and</w:t>
      </w:r>
      <w:r>
        <w:rPr>
          <w:rFonts w:ascii="Calibri Light" w:eastAsia="Palatino" w:hAnsi="Calibri Light" w:cs="Calibri Light"/>
          <w:color w:val="262626"/>
          <w:u w:color="262626"/>
        </w:rPr>
        <w:t xml:space="preserve"> Engineering, 9.1 CGPA</w:t>
      </w:r>
    </w:p>
    <w:p w14:paraId="0DD8D707" w14:textId="00D5526B" w:rsidR="00397ACA" w:rsidRDefault="00397ACA" w:rsidP="00397ACA">
      <w:pPr>
        <w:pStyle w:val="Body"/>
        <w:tabs>
          <w:tab w:val="right" w:pos="9916"/>
        </w:tabs>
        <w:ind w:left="720"/>
        <w:rPr>
          <w:rFonts w:ascii="Calibri Light" w:eastAsia="Palatino" w:hAnsi="Calibri Light" w:cs="Calibri Light"/>
          <w:color w:val="262626"/>
          <w:u w:color="262626"/>
        </w:rPr>
      </w:pPr>
      <w:r>
        <w:rPr>
          <w:rFonts w:ascii="Palatino" w:eastAsia="Palatino" w:hAnsi="Palatino" w:cs="Palatino"/>
          <w:color w:val="262626"/>
          <w:u w:color="262626"/>
        </w:rPr>
        <w:t>Farhan High</w:t>
      </w:r>
      <w:r w:rsidR="009C6972">
        <w:rPr>
          <w:rFonts w:ascii="Palatino" w:eastAsia="Palatino" w:hAnsi="Palatino" w:cs="Palatino"/>
          <w:color w:val="262626"/>
          <w:u w:color="262626"/>
        </w:rPr>
        <w:t>.</w:t>
      </w:r>
      <w:r>
        <w:rPr>
          <w:rFonts w:ascii="Palatino" w:eastAsia="Palatino" w:hAnsi="Palatino" w:cs="Palatino"/>
          <w:color w:val="262626"/>
          <w:u w:color="262626"/>
        </w:rPr>
        <w:t xml:space="preserve"> Sec</w:t>
      </w:r>
      <w:r w:rsidR="00725A64">
        <w:rPr>
          <w:rFonts w:ascii="Palatino" w:eastAsia="Palatino" w:hAnsi="Palatino" w:cs="Palatino"/>
          <w:color w:val="262626"/>
          <w:u w:color="262626"/>
        </w:rPr>
        <w:t>.</w:t>
      </w:r>
      <w:r>
        <w:rPr>
          <w:rFonts w:ascii="Palatino" w:eastAsia="Palatino" w:hAnsi="Palatino" w:cs="Palatino"/>
          <w:color w:val="262626"/>
          <w:u w:color="262626"/>
        </w:rPr>
        <w:t xml:space="preserve"> School, Balaghat – 10</w:t>
      </w:r>
      <w:r w:rsidRPr="00397ACA">
        <w:rPr>
          <w:rFonts w:ascii="Palatino" w:eastAsia="Palatino" w:hAnsi="Palatino" w:cs="Palatino"/>
          <w:color w:val="262626"/>
          <w:u w:color="262626"/>
          <w:vertAlign w:val="superscript"/>
        </w:rPr>
        <w:t>th</w:t>
      </w:r>
      <w:r>
        <w:rPr>
          <w:rFonts w:ascii="Palatino" w:eastAsia="Palatino" w:hAnsi="Palatino" w:cs="Palatino"/>
          <w:color w:val="262626"/>
          <w:u w:color="262626"/>
        </w:rPr>
        <w:t xml:space="preserve"> (87</w:t>
      </w:r>
      <w:r>
        <w:rPr>
          <w:rFonts w:ascii="Calibri Light" w:eastAsia="Palatino" w:hAnsi="Calibri Light" w:cs="Calibri Light"/>
          <w:color w:val="262626"/>
          <w:u w:color="262626"/>
        </w:rPr>
        <w:t xml:space="preserve"> %), 12</w:t>
      </w:r>
      <w:r w:rsidRPr="00397ACA">
        <w:rPr>
          <w:rFonts w:ascii="Calibri Light" w:eastAsia="Palatino" w:hAnsi="Calibri Light" w:cs="Calibri Light"/>
          <w:color w:val="262626"/>
          <w:u w:color="262626"/>
          <w:vertAlign w:val="superscript"/>
        </w:rPr>
        <w:t>th</w:t>
      </w:r>
      <w:r>
        <w:rPr>
          <w:rFonts w:ascii="Calibri Light" w:eastAsia="Palatino" w:hAnsi="Calibri Light" w:cs="Calibri Light"/>
          <w:color w:val="262626"/>
          <w:u w:color="262626"/>
        </w:rPr>
        <w:t xml:space="preserve"> (78%)</w:t>
      </w:r>
    </w:p>
    <w:p w14:paraId="509838C2" w14:textId="77777777" w:rsidR="00E917BF" w:rsidRPr="00E917BF" w:rsidRDefault="00E917BF" w:rsidP="00E917BF">
      <w:pPr>
        <w:pStyle w:val="Body"/>
        <w:tabs>
          <w:tab w:val="right" w:pos="9916"/>
        </w:tabs>
        <w:spacing w:after="0"/>
        <w:ind w:left="720"/>
        <w:rPr>
          <w:rFonts w:ascii="Calibri Light" w:eastAsia="Palatino" w:hAnsi="Calibri Light" w:cs="Calibri Light"/>
          <w:color w:val="262626"/>
          <w:u w:color="262626"/>
        </w:rPr>
      </w:pPr>
    </w:p>
    <w:p w14:paraId="782CA481" w14:textId="134D2A95" w:rsidR="00360AF6" w:rsidRPr="0084164C" w:rsidRDefault="000A27FB" w:rsidP="0084164C">
      <w:pPr>
        <w:pStyle w:val="Body"/>
        <w:tabs>
          <w:tab w:val="left" w:pos="4225"/>
          <w:tab w:val="left" w:pos="5739"/>
        </w:tabs>
        <w:rPr>
          <w:rFonts w:ascii="Palatino" w:eastAsia="Palatino" w:hAnsi="Palatino" w:cs="Palatino"/>
          <w:color w:val="485970"/>
          <w:spacing w:val="-1"/>
          <w:sz w:val="32"/>
          <w:szCs w:val="32"/>
          <w:u w:color="485970"/>
        </w:rPr>
      </w:pPr>
      <w:r>
        <w:rPr>
          <w:noProof/>
        </w:rPr>
        <mc:AlternateContent>
          <mc:Choice Requires="wps">
            <w:drawing>
              <wp:anchor distT="4294967295" distB="4294967295" distL="0" distR="0" simplePos="0" relativeHeight="251666432" behindDoc="0" locked="0" layoutInCell="1" allowOverlap="1" wp14:anchorId="4CB5DEAE" wp14:editId="1EBAF1EB">
                <wp:simplePos x="0" y="0"/>
                <wp:positionH relativeFrom="margin">
                  <wp:align>right</wp:align>
                </wp:positionH>
                <wp:positionV relativeFrom="line">
                  <wp:posOffset>82029</wp:posOffset>
                </wp:positionV>
                <wp:extent cx="3642824" cy="0"/>
                <wp:effectExtent l="0" t="0" r="0" b="0"/>
                <wp:wrapNone/>
                <wp:docPr id="178000292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4282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8597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D59AA" id="Straight Connector 1" o:spid="_x0000_s1026" style="position:absolute;flip:y;z-index:251666432;visibility:visible;mso-wrap-style:square;mso-width-percent:0;mso-height-percent:0;mso-wrap-distance-left:0;mso-wrap-distance-top:-3e-5mm;mso-wrap-distance-right:0;mso-wrap-distance-bottom:-3e-5mm;mso-position-horizontal:right;mso-position-horizontal-relative:margin;mso-position-vertical:absolute;mso-position-vertical-relative:line;mso-width-percent:0;mso-height-percent:0;mso-width-relative:page;mso-height-relative:page" from="235.65pt,6.45pt" to="522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" strokecolor="#485970" strokeweight=".5pt">
                <v:stroke joinstyle="miter"/>
                <o:lock v:ext="edit" shapetype="f"/>
                <w10:wrap anchorx="margin" anchory="line"/>
              </v:line>
            </w:pict>
          </mc:Fallback>
        </mc:AlternateContent>
      </w:r>
      <w:r w:rsidR="00E917BF" w:rsidRPr="0084164C">
        <w:rPr>
          <w:rFonts w:ascii="Palatino" w:hAnsi="Palatino"/>
          <w:color w:val="485970"/>
          <w:spacing w:val="-1"/>
          <w:sz w:val="32"/>
          <w:szCs w:val="32"/>
          <w:u w:color="485970"/>
        </w:rPr>
        <w:t>CERTIFICATION</w:t>
      </w:r>
      <w:r w:rsidR="00B941DA">
        <w:rPr>
          <w:rFonts w:ascii="Palatino" w:hAnsi="Palatino"/>
          <w:color w:val="485970"/>
          <w:spacing w:val="-1"/>
          <w:sz w:val="32"/>
          <w:szCs w:val="32"/>
          <w:u w:color="485970"/>
        </w:rPr>
        <w:t>S</w:t>
      </w:r>
      <w:r w:rsidR="0084164C">
        <w:rPr>
          <w:rFonts w:ascii="Palatino" w:hAnsi="Palatino"/>
          <w:color w:val="485970"/>
          <w:spacing w:val="-1"/>
          <w:sz w:val="32"/>
          <w:szCs w:val="32"/>
          <w:u w:color="485970"/>
        </w:rPr>
        <w:tab/>
      </w:r>
      <w:r w:rsidR="0084164C">
        <w:rPr>
          <w:rFonts w:ascii="Palatino" w:hAnsi="Palatino"/>
          <w:color w:val="485970"/>
          <w:spacing w:val="-1"/>
          <w:sz w:val="32"/>
          <w:szCs w:val="32"/>
          <w:u w:color="485970"/>
        </w:rPr>
        <w:tab/>
      </w:r>
    </w:p>
    <w:p w14:paraId="63AFED42" w14:textId="51C188EC" w:rsidR="00360AF6" w:rsidRPr="000D0D48" w:rsidRDefault="00E943C6" w:rsidP="00360AF6">
      <w:pPr>
        <w:pStyle w:val="Body"/>
        <w:tabs>
          <w:tab w:val="right" w:pos="9916"/>
        </w:tabs>
        <w:rPr>
          <w:rFonts w:ascii="Palatino" w:hAnsi="Palatino"/>
          <w:i/>
          <w:iCs/>
          <w:color w:val="485970"/>
          <w:sz w:val="24"/>
          <w:szCs w:val="24"/>
          <w:u w:color="485970"/>
        </w:rPr>
      </w:pPr>
      <w:r w:rsidRPr="000D0D48"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 xml:space="preserve">Udemy </w:t>
      </w:r>
      <w:r w:rsidR="00360AF6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•</w:t>
      </w:r>
      <w:r w:rsidR="004E23F5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 Certification</w:t>
      </w:r>
      <w:r w:rsidR="00360AF6">
        <w:rPr>
          <w:rFonts w:ascii="Palatino" w:hAnsi="Palatino"/>
          <w:sz w:val="21"/>
          <w:szCs w:val="21"/>
        </w:rPr>
        <w:t xml:space="preserve">                                                            </w:t>
      </w:r>
      <w:r w:rsidR="00FC4DA2">
        <w:rPr>
          <w:rFonts w:ascii="Palatino" w:hAnsi="Palatino"/>
          <w:sz w:val="21"/>
          <w:szCs w:val="21"/>
        </w:rPr>
        <w:t xml:space="preserve">                                                   </w:t>
      </w:r>
      <w:r w:rsidR="00B31979">
        <w:rPr>
          <w:rFonts w:ascii="Palatino" w:hAnsi="Palatino"/>
          <w:sz w:val="21"/>
          <w:szCs w:val="21"/>
        </w:rPr>
        <w:t xml:space="preserve"> </w:t>
      </w:r>
      <w:r w:rsidR="00360AF6"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07/2019 – 07/2023 </w:t>
      </w:r>
    </w:p>
    <w:p w14:paraId="3DFB7FBF" w14:textId="6CF6FFAC" w:rsidR="001A692D" w:rsidRPr="005E72CB" w:rsidRDefault="005E72CB" w:rsidP="00B31979">
      <w:pPr>
        <w:pStyle w:val="Body"/>
        <w:tabs>
          <w:tab w:val="right" w:pos="9360"/>
        </w:tabs>
        <w:spacing w:after="0"/>
        <w:rPr>
          <w:rFonts w:ascii="Calibri Light" w:eastAsia="Palatino" w:hAnsi="Calibri Light" w:cs="Calibri Light"/>
          <w:color w:val="262626"/>
          <w:u w:color="262626"/>
        </w:rPr>
      </w:pPr>
      <w:r w:rsidRPr="005E72CB">
        <w:rPr>
          <w:rFonts w:ascii="Calibri Light" w:eastAsia="Palatino" w:hAnsi="Calibri Light" w:cs="Calibri Light"/>
          <w:color w:val="262626"/>
          <w:u w:color="262626"/>
        </w:rPr>
        <w:t>Mastering Data Structures &amp; Algorithms using C and C++</w:t>
      </w:r>
      <w:r>
        <w:rPr>
          <w:rFonts w:ascii="Calibri Light" w:eastAsia="Palatino" w:hAnsi="Calibri Light" w:cs="Calibri Light"/>
          <w:color w:val="262626"/>
          <w:u w:color="262626"/>
        </w:rPr>
        <w:t xml:space="preserve">, </w:t>
      </w:r>
      <w:r w:rsidR="00780BF2" w:rsidRPr="005E72CB">
        <w:rPr>
          <w:rFonts w:ascii="Calibri Light" w:eastAsia="Palatino" w:hAnsi="Calibri Light" w:cs="Calibri Light"/>
          <w:color w:val="262626"/>
          <w:u w:color="262626"/>
        </w:rPr>
        <w:t xml:space="preserve">Full Stack </w:t>
      </w:r>
      <w:r w:rsidR="00E943C6" w:rsidRPr="005E72CB">
        <w:rPr>
          <w:rFonts w:ascii="Calibri Light" w:eastAsia="Palatino" w:hAnsi="Calibri Light" w:cs="Calibri Light"/>
          <w:color w:val="262626"/>
          <w:u w:color="262626"/>
        </w:rPr>
        <w:t>Web Development</w:t>
      </w:r>
      <w:r w:rsidR="00B31979" w:rsidRPr="005E72CB">
        <w:rPr>
          <w:rFonts w:ascii="Palatino" w:eastAsia="Palatino" w:hAnsi="Palatino" w:cs="Palatino"/>
          <w:color w:val="262626"/>
          <w:u w:color="262626"/>
        </w:rPr>
        <w:t xml:space="preserve"> </w:t>
      </w:r>
    </w:p>
    <w:p w14:paraId="33C529A0" w14:textId="77777777" w:rsidR="006D07A9" w:rsidRDefault="006D07A9" w:rsidP="006D07A9">
      <w:pPr>
        <w:pStyle w:val="Body"/>
        <w:tabs>
          <w:tab w:val="right" w:pos="9360"/>
        </w:tabs>
        <w:spacing w:after="0"/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</w:pPr>
    </w:p>
    <w:p w14:paraId="6C093274" w14:textId="18D84795" w:rsidR="00B332B8" w:rsidRPr="006D07A9" w:rsidRDefault="00B332B8" w:rsidP="005E72CB">
      <w:pPr>
        <w:pStyle w:val="Body"/>
        <w:tabs>
          <w:tab w:val="right" w:pos="9360"/>
        </w:tabs>
        <w:spacing w:after="0" w:line="360" w:lineRule="auto"/>
        <w:rPr>
          <w:rFonts w:ascii="Palatino" w:hAnsi="Palatino"/>
          <w:sz w:val="21"/>
          <w:szCs w:val="21"/>
        </w:rPr>
      </w:pPr>
      <w:r>
        <w:rPr>
          <w:rFonts w:ascii="Palatino" w:hAnsi="Palatino"/>
          <w:b/>
          <w:bCs/>
          <w:i/>
          <w:iCs/>
          <w:color w:val="485970"/>
          <w:sz w:val="24"/>
          <w:szCs w:val="24"/>
          <w:u w:color="485970"/>
        </w:rPr>
        <w:t xml:space="preserve">AWS 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>• Certification</w:t>
      </w:r>
      <w:r>
        <w:rPr>
          <w:rFonts w:ascii="Palatino" w:hAnsi="Palatino"/>
          <w:sz w:val="21"/>
          <w:szCs w:val="21"/>
        </w:rPr>
        <w:t xml:space="preserve">                                                                                          </w:t>
      </w:r>
      <w:r w:rsidRPr="000D0D48">
        <w:rPr>
          <w:rFonts w:ascii="Palatino" w:hAnsi="Palatino"/>
          <w:i/>
          <w:iCs/>
          <w:color w:val="485970"/>
          <w:sz w:val="24"/>
          <w:szCs w:val="24"/>
          <w:u w:color="485970"/>
        </w:rPr>
        <w:t xml:space="preserve">07/2019 – 07/2023 </w:t>
      </w:r>
    </w:p>
    <w:p w14:paraId="5FEE1C05" w14:textId="3BD4C8E0" w:rsidR="00360AF6" w:rsidRPr="005E72CB" w:rsidRDefault="005E72CB" w:rsidP="005E72CB">
      <w:pPr>
        <w:pStyle w:val="Body"/>
        <w:tabs>
          <w:tab w:val="right" w:pos="9916"/>
        </w:tabs>
        <w:jc w:val="both"/>
        <w:rPr>
          <w:rFonts w:ascii="Calibri Light" w:hAnsi="Calibri Light" w:cs="Calibri Light"/>
          <w:color w:val="404040" w:themeColor="text1" w:themeTint="BF"/>
        </w:rPr>
      </w:pPr>
      <w:r w:rsidRPr="005E72CB">
        <w:rPr>
          <w:rFonts w:ascii="Calibri Light" w:eastAsia="Palatino" w:hAnsi="Calibri Light" w:cs="Calibri Light"/>
          <w:color w:val="262626"/>
          <w:u w:color="262626"/>
        </w:rPr>
        <w:t>AWS Cloud Practitioner</w:t>
      </w:r>
      <w:r>
        <w:rPr>
          <w:rFonts w:ascii="Calibri Light" w:eastAsia="Palatino" w:hAnsi="Calibri Light" w:cs="Calibri Light"/>
          <w:color w:val="262626"/>
          <w:u w:color="262626"/>
        </w:rPr>
        <w:t xml:space="preserve"> – </w:t>
      </w:r>
      <w:hyperlink r:id="rId17" w:history="1">
        <w:r w:rsidRPr="00445DA2">
          <w:rPr>
            <w:rStyle w:val="Hyperlink"/>
            <w:rFonts w:ascii="Calibri Light" w:eastAsia="Palatino" w:hAnsi="Calibri Light" w:cs="Calibri Light"/>
          </w:rPr>
          <w:t xml:space="preserve">Click here </w:t>
        </w:r>
        <w:r w:rsidR="00445DA2" w:rsidRPr="00445DA2">
          <w:rPr>
            <w:rStyle w:val="Hyperlink"/>
            <w:rFonts w:ascii="Calibri Light" w:eastAsia="Palatino" w:hAnsi="Calibri Light" w:cs="Calibri Light"/>
          </w:rPr>
          <w:t>to</w:t>
        </w:r>
        <w:r w:rsidRPr="00445DA2">
          <w:rPr>
            <w:rStyle w:val="Hyperlink"/>
            <w:rFonts w:ascii="Calibri Light" w:eastAsia="Palatino" w:hAnsi="Calibri Light" w:cs="Calibri Light"/>
          </w:rPr>
          <w:t xml:space="preserve"> verify</w:t>
        </w:r>
      </w:hyperlink>
    </w:p>
    <w:sectPr w:rsidR="00360AF6" w:rsidRPr="005E72CB" w:rsidSect="00707B99">
      <w:pgSz w:w="12240" w:h="15840"/>
      <w:pgMar w:top="1152" w:right="1152" w:bottom="1152" w:left="1152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E94CE" w14:textId="77777777" w:rsidR="00707B99" w:rsidRDefault="00707B99">
      <w:r>
        <w:separator/>
      </w:r>
    </w:p>
  </w:endnote>
  <w:endnote w:type="continuationSeparator" w:id="0">
    <w:p w14:paraId="5F33F72D" w14:textId="77777777" w:rsidR="00707B99" w:rsidRDefault="00707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alatino">
    <w:altName w:val="Palatino Linotype"/>
    <w:charset w:val="00"/>
    <w:family w:val="roman"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3CA86" w14:textId="77777777" w:rsidR="00707B99" w:rsidRDefault="00707B99">
      <w:r>
        <w:separator/>
      </w:r>
    </w:p>
  </w:footnote>
  <w:footnote w:type="continuationSeparator" w:id="0">
    <w:p w14:paraId="55422E70" w14:textId="77777777" w:rsidR="00707B99" w:rsidRDefault="00707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52FA1"/>
    <w:multiLevelType w:val="hybridMultilevel"/>
    <w:tmpl w:val="D51E9F74"/>
    <w:lvl w:ilvl="0" w:tplc="40090001">
      <w:start w:val="1"/>
      <w:numFmt w:val="bullet"/>
      <w:lvlText w:val=""/>
      <w:lvlJc w:val="left"/>
      <w:pPr>
        <w:tabs>
          <w:tab w:val="right" w:pos="9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27F22B86"/>
    <w:multiLevelType w:val="hybridMultilevel"/>
    <w:tmpl w:val="85CC68A8"/>
    <w:numStyleLink w:val="ImportedStyle2"/>
  </w:abstractNum>
  <w:abstractNum w:abstractNumId="2" w15:restartNumberingAfterBreak="0">
    <w:nsid w:val="29251C89"/>
    <w:multiLevelType w:val="hybridMultilevel"/>
    <w:tmpl w:val="F2A2F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8F23FB"/>
    <w:multiLevelType w:val="hybridMultilevel"/>
    <w:tmpl w:val="F71A31D2"/>
    <w:styleLink w:val="ImportedStyle3"/>
    <w:lvl w:ilvl="0" w:tplc="D1683588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9BEFED0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6288408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296096C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190BE6C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344C4F0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DAAFA4C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6F2FF10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48A29E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33312D26"/>
    <w:multiLevelType w:val="hybridMultilevel"/>
    <w:tmpl w:val="85CC68A8"/>
    <w:styleLink w:val="ImportedStyle2"/>
    <w:lvl w:ilvl="0" w:tplc="854E9292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DD6393A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AAAEEC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3D6F862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D6085DA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6A01266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FCA6DF0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9A8C146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028B37A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538738A"/>
    <w:multiLevelType w:val="hybridMultilevel"/>
    <w:tmpl w:val="77AECC92"/>
    <w:styleLink w:val="ImportedStyle4"/>
    <w:lvl w:ilvl="0" w:tplc="B0D8FBCE">
      <w:start w:val="1"/>
      <w:numFmt w:val="bullet"/>
      <w:lvlText w:val="o"/>
      <w:lvlJc w:val="left"/>
      <w:pPr>
        <w:tabs>
          <w:tab w:val="right" w:pos="9360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D527612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6C00842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CDEA9C0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D86230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16A7DC8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7E4A1A4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89A1958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EEC859E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46A3126B"/>
    <w:multiLevelType w:val="hybridMultilevel"/>
    <w:tmpl w:val="E5C69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C1B59"/>
    <w:multiLevelType w:val="hybridMultilevel"/>
    <w:tmpl w:val="77AECC92"/>
    <w:numStyleLink w:val="ImportedStyle4"/>
  </w:abstractNum>
  <w:abstractNum w:abstractNumId="8" w15:restartNumberingAfterBreak="0">
    <w:nsid w:val="57117469"/>
    <w:multiLevelType w:val="hybridMultilevel"/>
    <w:tmpl w:val="ECB8E428"/>
    <w:lvl w:ilvl="0" w:tplc="40090001">
      <w:start w:val="1"/>
      <w:numFmt w:val="bullet"/>
      <w:lvlText w:val=""/>
      <w:lvlJc w:val="left"/>
      <w:pPr>
        <w:tabs>
          <w:tab w:val="right" w:pos="9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591F40DB"/>
    <w:multiLevelType w:val="hybridMultilevel"/>
    <w:tmpl w:val="8E06E29E"/>
    <w:styleLink w:val="ImportedStyle1"/>
    <w:lvl w:ilvl="0" w:tplc="7258134C">
      <w:start w:val="1"/>
      <w:numFmt w:val="bullet"/>
      <w:lvlText w:val="o"/>
      <w:lvlJc w:val="left"/>
      <w:pPr>
        <w:tabs>
          <w:tab w:val="right" w:pos="9916"/>
        </w:tabs>
        <w:ind w:left="7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30E80C2">
      <w:start w:val="1"/>
      <w:numFmt w:val="bullet"/>
      <w:lvlText w:val="o"/>
      <w:lvlJc w:val="left"/>
      <w:pPr>
        <w:tabs>
          <w:tab w:val="right" w:pos="9916"/>
        </w:tabs>
        <w:ind w:left="14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C2AC314">
      <w:start w:val="1"/>
      <w:numFmt w:val="bullet"/>
      <w:lvlText w:val="▪"/>
      <w:lvlJc w:val="left"/>
      <w:pPr>
        <w:tabs>
          <w:tab w:val="right" w:pos="9916"/>
        </w:tabs>
        <w:ind w:left="21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502390">
      <w:start w:val="1"/>
      <w:numFmt w:val="bullet"/>
      <w:lvlText w:val="•"/>
      <w:lvlJc w:val="left"/>
      <w:pPr>
        <w:tabs>
          <w:tab w:val="right" w:pos="9916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C824870E">
      <w:start w:val="1"/>
      <w:numFmt w:val="bullet"/>
      <w:lvlText w:val="o"/>
      <w:lvlJc w:val="left"/>
      <w:pPr>
        <w:tabs>
          <w:tab w:val="right" w:pos="9916"/>
        </w:tabs>
        <w:ind w:left="360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5AA2386">
      <w:start w:val="1"/>
      <w:numFmt w:val="bullet"/>
      <w:lvlText w:val="▪"/>
      <w:lvlJc w:val="left"/>
      <w:pPr>
        <w:tabs>
          <w:tab w:val="right" w:pos="9916"/>
        </w:tabs>
        <w:ind w:left="432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1CCD0C2">
      <w:start w:val="1"/>
      <w:numFmt w:val="bullet"/>
      <w:lvlText w:val="•"/>
      <w:lvlJc w:val="left"/>
      <w:pPr>
        <w:tabs>
          <w:tab w:val="right" w:pos="9916"/>
        </w:tabs>
        <w:ind w:left="504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00233AE">
      <w:start w:val="1"/>
      <w:numFmt w:val="bullet"/>
      <w:lvlText w:val="o"/>
      <w:lvlJc w:val="left"/>
      <w:pPr>
        <w:tabs>
          <w:tab w:val="right" w:pos="9916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0421FF8">
      <w:start w:val="1"/>
      <w:numFmt w:val="bullet"/>
      <w:lvlText w:val="▪"/>
      <w:lvlJc w:val="left"/>
      <w:pPr>
        <w:tabs>
          <w:tab w:val="right" w:pos="9916"/>
        </w:tabs>
        <w:ind w:left="64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5A1C2D75"/>
    <w:multiLevelType w:val="hybridMultilevel"/>
    <w:tmpl w:val="F71A31D2"/>
    <w:numStyleLink w:val="ImportedStyle3"/>
  </w:abstractNum>
  <w:abstractNum w:abstractNumId="11" w15:restartNumberingAfterBreak="0">
    <w:nsid w:val="6DDD7429"/>
    <w:multiLevelType w:val="hybridMultilevel"/>
    <w:tmpl w:val="3118DD4E"/>
    <w:lvl w:ilvl="0" w:tplc="40090001">
      <w:start w:val="1"/>
      <w:numFmt w:val="bullet"/>
      <w:lvlText w:val=""/>
      <w:lvlJc w:val="left"/>
      <w:pPr>
        <w:tabs>
          <w:tab w:val="right" w:pos="9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>
      <w:start w:val="1"/>
      <w:numFmt w:val="bullet"/>
      <w:lvlText w:val="➢"/>
      <w:lvlJc w:val="left"/>
      <w:pPr>
        <w:tabs>
          <w:tab w:val="right" w:pos="93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FFFFFFF">
      <w:start w:val="1"/>
      <w:numFmt w:val="bullet"/>
      <w:lvlText w:val="■"/>
      <w:lvlJc w:val="left"/>
      <w:pPr>
        <w:tabs>
          <w:tab w:val="right" w:pos="93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FFFFFFF">
      <w:start w:val="1"/>
      <w:numFmt w:val="bullet"/>
      <w:lvlText w:val="●"/>
      <w:lvlJc w:val="left"/>
      <w:pPr>
        <w:tabs>
          <w:tab w:val="right" w:pos="9360"/>
        </w:tabs>
        <w:ind w:left="288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FFFFFFF">
      <w:start w:val="1"/>
      <w:numFmt w:val="bullet"/>
      <w:lvlText w:val="◆"/>
      <w:lvlJc w:val="left"/>
      <w:pPr>
        <w:tabs>
          <w:tab w:val="right" w:pos="93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FFFFFFF">
      <w:start w:val="1"/>
      <w:numFmt w:val="bullet"/>
      <w:lvlText w:val="➢"/>
      <w:lvlJc w:val="left"/>
      <w:pPr>
        <w:tabs>
          <w:tab w:val="right" w:pos="93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FFFFFFF">
      <w:start w:val="1"/>
      <w:numFmt w:val="bullet"/>
      <w:lvlText w:val="■"/>
      <w:lvlJc w:val="left"/>
      <w:pPr>
        <w:tabs>
          <w:tab w:val="right" w:pos="936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FFFFFFF">
      <w:start w:val="1"/>
      <w:numFmt w:val="bullet"/>
      <w:lvlText w:val="●"/>
      <w:lvlJc w:val="left"/>
      <w:pPr>
        <w:tabs>
          <w:tab w:val="right" w:pos="9360"/>
        </w:tabs>
        <w:ind w:left="5760" w:hanging="360"/>
      </w:pPr>
      <w:rPr>
        <w:rFonts w:ascii="Calibri Light" w:eastAsia="Calibri Light" w:hAnsi="Calibri Light" w:cs="Calibri Light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FFFFFF">
      <w:start w:val="1"/>
      <w:numFmt w:val="bullet"/>
      <w:lvlText w:val="◆"/>
      <w:lvlJc w:val="left"/>
      <w:pPr>
        <w:tabs>
          <w:tab w:val="right" w:pos="936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262626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780A5E23"/>
    <w:multiLevelType w:val="hybridMultilevel"/>
    <w:tmpl w:val="8E06E29E"/>
    <w:numStyleLink w:val="ImportedStyle1"/>
  </w:abstractNum>
  <w:num w:numId="1" w16cid:durableId="91509510">
    <w:abstractNumId w:val="9"/>
  </w:num>
  <w:num w:numId="2" w16cid:durableId="1114062051">
    <w:abstractNumId w:val="12"/>
  </w:num>
  <w:num w:numId="3" w16cid:durableId="195853520">
    <w:abstractNumId w:val="4"/>
  </w:num>
  <w:num w:numId="4" w16cid:durableId="1727414707">
    <w:abstractNumId w:val="1"/>
  </w:num>
  <w:num w:numId="5" w16cid:durableId="1123116953">
    <w:abstractNumId w:val="3"/>
  </w:num>
  <w:num w:numId="6" w16cid:durableId="1464620468">
    <w:abstractNumId w:val="10"/>
  </w:num>
  <w:num w:numId="7" w16cid:durableId="1669168528">
    <w:abstractNumId w:val="5"/>
  </w:num>
  <w:num w:numId="8" w16cid:durableId="906919093">
    <w:abstractNumId w:val="7"/>
  </w:num>
  <w:num w:numId="9" w16cid:durableId="1187862738">
    <w:abstractNumId w:val="6"/>
  </w:num>
  <w:num w:numId="10" w16cid:durableId="121651798">
    <w:abstractNumId w:val="11"/>
  </w:num>
  <w:num w:numId="11" w16cid:durableId="2047220559">
    <w:abstractNumId w:val="0"/>
  </w:num>
  <w:num w:numId="12" w16cid:durableId="1043599813">
    <w:abstractNumId w:val="8"/>
  </w:num>
  <w:num w:numId="13" w16cid:durableId="1200705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84"/>
    <w:rsid w:val="00067ED8"/>
    <w:rsid w:val="00084498"/>
    <w:rsid w:val="000A27FB"/>
    <w:rsid w:val="000C772F"/>
    <w:rsid w:val="000D0D48"/>
    <w:rsid w:val="000D4D13"/>
    <w:rsid w:val="001248BC"/>
    <w:rsid w:val="00167D38"/>
    <w:rsid w:val="00180F7E"/>
    <w:rsid w:val="00184876"/>
    <w:rsid w:val="001A0AB4"/>
    <w:rsid w:val="001A692D"/>
    <w:rsid w:val="001C2274"/>
    <w:rsid w:val="001D1895"/>
    <w:rsid w:val="0020725B"/>
    <w:rsid w:val="002103B0"/>
    <w:rsid w:val="00222897"/>
    <w:rsid w:val="00237306"/>
    <w:rsid w:val="002E7B0C"/>
    <w:rsid w:val="003076C7"/>
    <w:rsid w:val="00315841"/>
    <w:rsid w:val="00345F81"/>
    <w:rsid w:val="00360AF6"/>
    <w:rsid w:val="00376069"/>
    <w:rsid w:val="00397ACA"/>
    <w:rsid w:val="003A197A"/>
    <w:rsid w:val="003E4C4E"/>
    <w:rsid w:val="00445DA2"/>
    <w:rsid w:val="004512B6"/>
    <w:rsid w:val="004526B0"/>
    <w:rsid w:val="00452E7B"/>
    <w:rsid w:val="0048266B"/>
    <w:rsid w:val="004D4E54"/>
    <w:rsid w:val="004E23F5"/>
    <w:rsid w:val="004F02AB"/>
    <w:rsid w:val="00545F66"/>
    <w:rsid w:val="005A64C5"/>
    <w:rsid w:val="005B7BA5"/>
    <w:rsid w:val="005D782E"/>
    <w:rsid w:val="005E72CB"/>
    <w:rsid w:val="005F196A"/>
    <w:rsid w:val="00602461"/>
    <w:rsid w:val="00606C1A"/>
    <w:rsid w:val="00623D2D"/>
    <w:rsid w:val="00632F3F"/>
    <w:rsid w:val="00697A9B"/>
    <w:rsid w:val="006A2242"/>
    <w:rsid w:val="006D07A9"/>
    <w:rsid w:val="006D2295"/>
    <w:rsid w:val="006E0D09"/>
    <w:rsid w:val="007006D0"/>
    <w:rsid w:val="00707B99"/>
    <w:rsid w:val="00722510"/>
    <w:rsid w:val="00725A64"/>
    <w:rsid w:val="00733FD8"/>
    <w:rsid w:val="00734637"/>
    <w:rsid w:val="00755590"/>
    <w:rsid w:val="00755766"/>
    <w:rsid w:val="00760C5A"/>
    <w:rsid w:val="00765B5C"/>
    <w:rsid w:val="00780BF2"/>
    <w:rsid w:val="00792208"/>
    <w:rsid w:val="00797B91"/>
    <w:rsid w:val="007A3DA7"/>
    <w:rsid w:val="007B11FC"/>
    <w:rsid w:val="007B7690"/>
    <w:rsid w:val="007C0100"/>
    <w:rsid w:val="007D1709"/>
    <w:rsid w:val="007E3A89"/>
    <w:rsid w:val="0080771D"/>
    <w:rsid w:val="00810CEA"/>
    <w:rsid w:val="0084164C"/>
    <w:rsid w:val="0085355A"/>
    <w:rsid w:val="008B36E4"/>
    <w:rsid w:val="008D344A"/>
    <w:rsid w:val="009364D2"/>
    <w:rsid w:val="00951946"/>
    <w:rsid w:val="0097609F"/>
    <w:rsid w:val="00987781"/>
    <w:rsid w:val="00991230"/>
    <w:rsid w:val="009C5253"/>
    <w:rsid w:val="009C6972"/>
    <w:rsid w:val="009D0C18"/>
    <w:rsid w:val="00A107F4"/>
    <w:rsid w:val="00A23C47"/>
    <w:rsid w:val="00A429A1"/>
    <w:rsid w:val="00A85F20"/>
    <w:rsid w:val="00AA3CD6"/>
    <w:rsid w:val="00B047F8"/>
    <w:rsid w:val="00B0510C"/>
    <w:rsid w:val="00B16F9E"/>
    <w:rsid w:val="00B31979"/>
    <w:rsid w:val="00B332B8"/>
    <w:rsid w:val="00B530E7"/>
    <w:rsid w:val="00B559F7"/>
    <w:rsid w:val="00B80584"/>
    <w:rsid w:val="00B941DA"/>
    <w:rsid w:val="00BC7E8B"/>
    <w:rsid w:val="00BD23F5"/>
    <w:rsid w:val="00C16CDC"/>
    <w:rsid w:val="00C22CE9"/>
    <w:rsid w:val="00C4198A"/>
    <w:rsid w:val="00C5131C"/>
    <w:rsid w:val="00C56B25"/>
    <w:rsid w:val="00C859C4"/>
    <w:rsid w:val="00CA0D17"/>
    <w:rsid w:val="00CB5392"/>
    <w:rsid w:val="00CE0BF1"/>
    <w:rsid w:val="00CF3238"/>
    <w:rsid w:val="00D00DE7"/>
    <w:rsid w:val="00D01108"/>
    <w:rsid w:val="00D3423D"/>
    <w:rsid w:val="00D50354"/>
    <w:rsid w:val="00DB596B"/>
    <w:rsid w:val="00DE0274"/>
    <w:rsid w:val="00DE3B27"/>
    <w:rsid w:val="00E1030F"/>
    <w:rsid w:val="00E36EC2"/>
    <w:rsid w:val="00E37953"/>
    <w:rsid w:val="00E51FC3"/>
    <w:rsid w:val="00E63C5B"/>
    <w:rsid w:val="00E917BF"/>
    <w:rsid w:val="00E943C6"/>
    <w:rsid w:val="00E95785"/>
    <w:rsid w:val="00EA493F"/>
    <w:rsid w:val="00EF392C"/>
    <w:rsid w:val="00F357BC"/>
    <w:rsid w:val="00F92D46"/>
    <w:rsid w:val="00FC4DA2"/>
    <w:rsid w:val="00FD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4B19"/>
  <w15:docId w15:val="{47BD2A7E-5F4A-4EF5-B52A-1488AAC1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color w:val="0563C1"/>
      <w:u w:val="single" w:color="0563C1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Link"/>
    <w:rPr>
      <w:rFonts w:ascii="Open Sans" w:eastAsia="Open Sans" w:hAnsi="Open Sans" w:cs="Open Sans"/>
      <w:b/>
      <w:bCs/>
      <w:color w:val="0563C1"/>
      <w:u w:val="single" w:color="0563C1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Link"/>
    <w:rPr>
      <w:rFonts w:ascii="Open Sans" w:eastAsia="Open Sans" w:hAnsi="Open Sans" w:cs="Open Sans"/>
      <w:i/>
      <w:iCs/>
      <w:color w:val="0563C1"/>
      <w:u w:val="single" w:color="0563C1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Link"/>
    <w:rPr>
      <w:rFonts w:ascii="Open Sans" w:eastAsia="Open Sans" w:hAnsi="Open Sans" w:cs="Open Sans"/>
      <w:color w:val="0563C1"/>
      <w:u w:val="single" w:color="0563C1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3">
    <w:name w:val="Hyperlink.3"/>
    <w:basedOn w:val="Link"/>
    <w:rPr>
      <w:color w:val="4472C4"/>
      <w:u w:val="single" w:color="4472C4"/>
      <w:lang w:val="en-US"/>
      <w14:textOutline w14:w="0" w14:cap="rnd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4">
    <w:name w:val="Hyperlink.4"/>
    <w:basedOn w:val="Link"/>
    <w:rPr>
      <w:color w:val="4472C4"/>
      <w:u w:val="single" w:color="4472C4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Hyperlink5">
    <w:name w:val="Hyperlink.5"/>
    <w:basedOn w:val="Link"/>
    <w:rPr>
      <w:color w:val="4472C4"/>
      <w:sz w:val="20"/>
      <w:szCs w:val="20"/>
      <w:u w:val="single" w:color="4472C4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pPr>
      <w:numPr>
        <w:numId w:val="5"/>
      </w:numPr>
    </w:pPr>
  </w:style>
  <w:style w:type="character" w:customStyle="1" w:styleId="Hyperlink6">
    <w:name w:val="Hyperlink.6"/>
    <w:basedOn w:val="Link"/>
    <w:rPr>
      <w:rFonts w:ascii="Calibri Light" w:eastAsia="Calibri Light" w:hAnsi="Calibri Light" w:cs="Calibri Light"/>
      <w:color w:val="4472C4"/>
      <w:sz w:val="20"/>
      <w:szCs w:val="20"/>
      <w:u w:val="single" w:color="4472C4"/>
      <w:lang w:val="en-US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4">
    <w:name w:val="Imported Style 4"/>
    <w:pPr>
      <w:numPr>
        <w:numId w:val="7"/>
      </w:numPr>
    </w:pPr>
  </w:style>
  <w:style w:type="character" w:customStyle="1" w:styleId="Hyperlink7">
    <w:name w:val="Hyperlink.7"/>
    <w:basedOn w:val="Link"/>
    <w:rPr>
      <w:rFonts w:ascii="Calibri Light" w:eastAsia="Calibri Light" w:hAnsi="Calibri Light" w:cs="Calibri Light"/>
      <w:color w:val="0563C1"/>
      <w:sz w:val="21"/>
      <w:szCs w:val="21"/>
      <w:u w:val="single" w:color="0563C1"/>
      <w14:textOutline w14:w="0" w14:cap="rnd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E51F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25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51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225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510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23F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hantXD" TargetMode="External"/><Relationship Id="rId13" Type="http://schemas.openxmlformats.org/officeDocument/2006/relationships/hyperlink" Target="https://github.com/arihantXD/Jobif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nline%20Portfolio" TargetMode="External"/><Relationship Id="rId12" Type="http://schemas.openxmlformats.org/officeDocument/2006/relationships/hyperlink" Target="https://gen-z-five.vercel.app/" TargetMode="External"/><Relationship Id="rId17" Type="http://schemas.openxmlformats.org/officeDocument/2006/relationships/hyperlink" Target="https://www.credly.com/badges/10fa19fb-a488-4b39-8425-61975ad23e7e/public_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ather-io-kappa.vercel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ihantXD/GenZ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rihantXD/Weather.io" TargetMode="External"/><Relationship Id="rId10" Type="http://schemas.openxmlformats.org/officeDocument/2006/relationships/hyperlink" Target="https://caffe-zilla.vercel.ap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ihantXD/CaffeZilla" TargetMode="External"/><Relationship Id="rId14" Type="http://schemas.openxmlformats.org/officeDocument/2006/relationships/hyperlink" Target="https://jobify-sdkn.onrender.com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Arihant Kamde</dc:creator>
  <cp:keywords/>
  <dc:description/>
  <cp:lastModifiedBy>Arihant Kamde</cp:lastModifiedBy>
  <cp:revision>43</cp:revision>
  <dcterms:created xsi:type="dcterms:W3CDTF">2023-11-02T17:39:00Z</dcterms:created>
  <dcterms:modified xsi:type="dcterms:W3CDTF">2024-02-28T15:05:00Z</dcterms:modified>
</cp:coreProperties>
</file>